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vertAnchor="text" w:horzAnchor="page" w:tblpXSpec="center" w:tblpY="1"/>
        <w:tblOverlap w:val="never"/>
        <w:tblW w:w="8640" w:type="dxa"/>
        <w:tblLayout w:type="fixed"/>
        <w:tblCellMar>
          <w:top w:w="144" w:type="dxa"/>
          <w:left w:w="29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1607"/>
        <w:gridCol w:w="7033"/>
      </w:tblGrid>
      <w:tr w:rsidR="00591E9C">
        <w:trPr>
          <w:trHeight w:val="26"/>
        </w:trPr>
        <w:tc>
          <w:tcPr>
            <w:tcW w:w="1607" w:type="dxa"/>
            <w:vAlign w:val="bottom"/>
          </w:tcPr>
          <w:p w:rsidR="00591E9C" w:rsidRDefault="00591E9C"/>
        </w:tc>
        <w:tc>
          <w:tcPr>
            <w:tcW w:w="7033" w:type="dxa"/>
            <w:tcBorders>
              <w:bottom w:val="single" w:sz="4" w:space="0" w:color="auto"/>
            </w:tcBorders>
            <w:vAlign w:val="bottom"/>
          </w:tcPr>
          <w:sdt>
            <w:sdtPr>
              <w:alias w:val="Author"/>
              <w:id w:val="1159751"/>
              <w:placeholder>
                <w:docPart w:val="926D371B9822478D85C8408D9B3F3C55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EndPr/>
            <w:sdtContent>
              <w:p w:rsidR="00591E9C" w:rsidRDefault="00133EA8" w:rsidP="009713A5">
                <w:pPr>
                  <w:pStyle w:val="YourName"/>
                </w:pPr>
                <w:r>
                  <w:t>Ahmed Saber</w:t>
                </w:r>
              </w:p>
            </w:sdtContent>
          </w:sdt>
        </w:tc>
      </w:tr>
      <w:tr w:rsidR="00591E9C">
        <w:trPr>
          <w:trHeight w:hRule="exact" w:val="720"/>
        </w:trPr>
        <w:tc>
          <w:tcPr>
            <w:tcW w:w="1607" w:type="dxa"/>
          </w:tcPr>
          <w:p w:rsidR="00591E9C" w:rsidRDefault="00591E9C">
            <w:pPr>
              <w:jc w:val="center"/>
            </w:pPr>
          </w:p>
          <w:p w:rsidR="009713A5" w:rsidRDefault="009713A5">
            <w:pPr>
              <w:jc w:val="center"/>
            </w:pPr>
          </w:p>
          <w:p w:rsidR="009713A5" w:rsidRDefault="009713A5">
            <w:pPr>
              <w:jc w:val="center"/>
            </w:pPr>
          </w:p>
          <w:p w:rsidR="009713A5" w:rsidRDefault="009713A5">
            <w:pPr>
              <w:jc w:val="center"/>
            </w:pPr>
          </w:p>
          <w:p w:rsidR="009713A5" w:rsidRDefault="009713A5">
            <w:pPr>
              <w:jc w:val="center"/>
            </w:pPr>
          </w:p>
          <w:p w:rsidR="009713A5" w:rsidRDefault="009713A5">
            <w:pPr>
              <w:jc w:val="center"/>
            </w:pPr>
          </w:p>
        </w:tc>
        <w:tc>
          <w:tcPr>
            <w:tcW w:w="7033" w:type="dxa"/>
            <w:tcBorders>
              <w:top w:val="single" w:sz="4" w:space="0" w:color="auto"/>
            </w:tcBorders>
          </w:tcPr>
          <w:p w:rsidR="00591E9C" w:rsidRDefault="00591E9C"/>
          <w:p w:rsidR="009713A5" w:rsidRDefault="009713A5"/>
          <w:p w:rsidR="009713A5" w:rsidRDefault="009713A5"/>
          <w:p w:rsidR="009713A5" w:rsidRDefault="009713A5"/>
          <w:p w:rsidR="009713A5" w:rsidRDefault="009713A5"/>
        </w:tc>
      </w:tr>
      <w:tr w:rsidR="00591E9C">
        <w:tc>
          <w:tcPr>
            <w:tcW w:w="1607" w:type="dxa"/>
          </w:tcPr>
          <w:p w:rsidR="00591E9C" w:rsidRDefault="00B514F3">
            <w:pPr>
              <w:pStyle w:val="ResumeHeading1"/>
              <w:framePr w:hSpace="0" w:wrap="auto" w:vAnchor="margin" w:hAnchor="text" w:xAlign="left" w:yAlign="inline"/>
              <w:suppressOverlap w:val="0"/>
            </w:pPr>
            <w:r>
              <w:t>Experience</w:t>
            </w:r>
          </w:p>
        </w:tc>
        <w:tc>
          <w:tcPr>
            <w:tcW w:w="7033" w:type="dxa"/>
          </w:tcPr>
          <w:p w:rsidR="00591E9C" w:rsidRDefault="00E84D24" w:rsidP="005819FD">
            <w:pPr>
              <w:pStyle w:val="JobTitle"/>
              <w:framePr w:hSpace="0" w:wrap="auto" w:vAnchor="margin" w:hAnchor="text" w:xAlign="left" w:yAlign="inline"/>
              <w:suppressOverlap w:val="0"/>
            </w:pPr>
            <w:r>
              <w:t>WEB DESIGNER</w:t>
            </w:r>
          </w:p>
          <w:p w:rsidR="00591E9C" w:rsidRDefault="005819FD" w:rsidP="005819FD">
            <w:pPr>
              <w:pStyle w:val="ContactInformation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ECC SOLUTIONS</w:t>
            </w:r>
            <w:r w:rsidR="00B514F3">
              <w:rPr>
                <w:rFonts w:asciiTheme="majorHAnsi" w:hAnsiTheme="majorHAnsi"/>
              </w:rPr>
              <w:t xml:space="preserve">, </w:t>
            </w:r>
            <w:r>
              <w:rPr>
                <w:rFonts w:asciiTheme="majorHAnsi" w:hAnsiTheme="majorHAnsi"/>
              </w:rPr>
              <w:t>Cairo</w:t>
            </w:r>
          </w:p>
          <w:p w:rsidR="00591E9C" w:rsidRDefault="0087326F" w:rsidP="002035BC">
            <w:pPr>
              <w:pStyle w:val="Dates"/>
            </w:pPr>
            <w:sdt>
              <w:sdtPr>
                <w:id w:val="278192188"/>
                <w:placeholder>
                  <w:docPart w:val="51F359F512F24C9C9C384E98B16F9F12"/>
                </w:placeholder>
                <w:date w:fullDate="2011-03-15T00:00:00Z">
                  <w:dateFormat w:val="MMMM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5819FD">
                  <w:t>March 2011</w:t>
                </w:r>
              </w:sdtContent>
            </w:sdt>
            <w:r w:rsidR="00B514F3">
              <w:t xml:space="preserve"> –</w:t>
            </w:r>
            <w:r w:rsidR="005819FD">
              <w:t xml:space="preserve"> </w:t>
            </w:r>
            <w:r w:rsidR="002035BC">
              <w:t>Present</w:t>
            </w:r>
          </w:p>
          <w:p w:rsidR="00A032EE" w:rsidRDefault="00A032EE">
            <w:pPr>
              <w:pStyle w:val="BodyText"/>
              <w:rPr>
                <w:rFonts w:asciiTheme="majorHAnsi" w:hAnsiTheme="majorHAnsi"/>
              </w:rPr>
            </w:pPr>
          </w:p>
          <w:p w:rsidR="00591E9C" w:rsidRDefault="0079166C">
            <w:pPr>
              <w:pStyle w:val="BodyText"/>
              <w:rPr>
                <w:rFonts w:asciiTheme="majorHAnsi" w:hAnsiTheme="majorHAnsi"/>
              </w:rPr>
            </w:pPr>
            <w:r w:rsidRPr="0079166C">
              <w:rPr>
                <w:rFonts w:asciiTheme="majorHAnsi" w:hAnsiTheme="majorHAnsi"/>
              </w:rPr>
              <w:t>Designing and implementing high standard Websites, Web applications and Mobile sites according to the preset requirements.</w:t>
            </w:r>
          </w:p>
          <w:p w:rsidR="00591E9C" w:rsidRDefault="0079166C">
            <w:pPr>
              <w:pStyle w:val="BodyText"/>
              <w:rPr>
                <w:rFonts w:asciiTheme="majorHAnsi" w:hAnsiTheme="majorHAnsi"/>
              </w:rPr>
            </w:pPr>
            <w:r w:rsidRPr="0079166C">
              <w:rPr>
                <w:rFonts w:asciiTheme="majorHAnsi" w:hAnsiTheme="majorHAnsi"/>
              </w:rPr>
              <w:t>Handle design issues and daily tasks issued on the ticketing system by different users.</w:t>
            </w:r>
          </w:p>
          <w:p w:rsidR="00591E9C" w:rsidRDefault="0079166C">
            <w:pPr>
              <w:pStyle w:val="BodyText"/>
              <w:rPr>
                <w:rFonts w:asciiTheme="majorHAnsi" w:hAnsiTheme="majorHAnsi"/>
              </w:rPr>
            </w:pPr>
            <w:r w:rsidRPr="0079166C">
              <w:rPr>
                <w:rFonts w:asciiTheme="majorHAnsi" w:hAnsiTheme="majorHAnsi"/>
              </w:rPr>
              <w:t>Making sure the client’s needs are being met and the creative goals are on track</w:t>
            </w:r>
          </w:p>
          <w:p w:rsidR="0079166C" w:rsidRDefault="0079166C">
            <w:pPr>
              <w:pStyle w:val="BodyText"/>
              <w:rPr>
                <w:rFonts w:asciiTheme="majorHAnsi" w:hAnsiTheme="majorHAnsi"/>
              </w:rPr>
            </w:pPr>
            <w:r w:rsidRPr="0079166C">
              <w:rPr>
                <w:rFonts w:asciiTheme="majorHAnsi" w:hAnsiTheme="majorHAnsi"/>
              </w:rPr>
              <w:t>Creating visually appealing and highly usable UI designs</w:t>
            </w:r>
          </w:p>
          <w:p w:rsidR="0079166C" w:rsidRDefault="0079166C">
            <w:pPr>
              <w:pStyle w:val="BodyText"/>
              <w:rPr>
                <w:rFonts w:asciiTheme="majorHAnsi" w:hAnsiTheme="majorHAnsi"/>
              </w:rPr>
            </w:pPr>
            <w:r w:rsidRPr="0079166C">
              <w:rPr>
                <w:rFonts w:asciiTheme="majorHAnsi" w:hAnsiTheme="majorHAnsi"/>
              </w:rPr>
              <w:t>Building and testing prototypes of your work in an agile environment using the latest technology</w:t>
            </w:r>
          </w:p>
          <w:p w:rsidR="0079166C" w:rsidRDefault="0079166C">
            <w:pPr>
              <w:pStyle w:val="BodyText"/>
              <w:rPr>
                <w:rFonts w:asciiTheme="majorHAnsi" w:hAnsiTheme="majorHAnsi"/>
              </w:rPr>
            </w:pPr>
            <w:r w:rsidRPr="0079166C">
              <w:rPr>
                <w:rFonts w:asciiTheme="majorHAnsi" w:hAnsiTheme="majorHAnsi"/>
              </w:rPr>
              <w:t>Interaction design, information architecture, usability and analysis</w:t>
            </w:r>
          </w:p>
        </w:tc>
      </w:tr>
      <w:tr w:rsidR="00591E9C">
        <w:tc>
          <w:tcPr>
            <w:tcW w:w="1607" w:type="dxa"/>
          </w:tcPr>
          <w:p w:rsidR="00591E9C" w:rsidRDefault="00591E9C"/>
        </w:tc>
        <w:tc>
          <w:tcPr>
            <w:tcW w:w="7033" w:type="dxa"/>
          </w:tcPr>
          <w:p w:rsidR="00E84D24" w:rsidRDefault="00E84D24" w:rsidP="00E84D24">
            <w:pPr>
              <w:pStyle w:val="JobTitle"/>
              <w:framePr w:hSpace="0" w:wrap="auto" w:vAnchor="margin" w:hAnchor="text" w:xAlign="left" w:yAlign="inline"/>
              <w:suppressOverlap w:val="0"/>
              <w:rPr>
                <w:rFonts w:ascii="Century Gothic" w:eastAsiaTheme="minorEastAsia" w:hAnsi="Century Gothic" w:cstheme="minorHAnsi"/>
                <w:b w:val="0"/>
                <w:szCs w:val="24"/>
              </w:rPr>
            </w:pPr>
            <w:r>
              <w:t>WEB DESIGNER/ PHP WEB DEVELOPER</w:t>
            </w:r>
          </w:p>
          <w:p w:rsidR="00591E9C" w:rsidRDefault="0079166C" w:rsidP="0079166C">
            <w:pPr>
              <w:pStyle w:val="ContactInformation"/>
            </w:pPr>
            <w:r>
              <w:rPr>
                <w:rFonts w:asciiTheme="majorHAnsi" w:hAnsiTheme="majorHAnsi"/>
              </w:rPr>
              <w:t>GRAT</w:t>
            </w:r>
            <w:r w:rsidR="00B514F3">
              <w:t xml:space="preserve">, </w:t>
            </w:r>
            <w:r>
              <w:rPr>
                <w:rFonts w:asciiTheme="majorHAnsi" w:hAnsiTheme="majorHAnsi"/>
              </w:rPr>
              <w:t>CAIRO</w:t>
            </w:r>
          </w:p>
          <w:p w:rsidR="00591E9C" w:rsidRDefault="0087326F" w:rsidP="0079166C">
            <w:pPr>
              <w:pStyle w:val="Dates"/>
            </w:pPr>
            <w:sdt>
              <w:sdtPr>
                <w:id w:val="278192198"/>
                <w:placeholder>
                  <w:docPart w:val="06E6DF0FB75F490FA023E81E8FEEB802"/>
                </w:placeholder>
                <w:date w:fullDate="2009-10-01T00:00:00Z">
                  <w:dateFormat w:val="MMMM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79166C">
                  <w:t>October 2009</w:t>
                </w:r>
              </w:sdtContent>
            </w:sdt>
            <w:r w:rsidR="00B514F3">
              <w:t xml:space="preserve"> – </w:t>
            </w:r>
            <w:sdt>
              <w:sdtPr>
                <w:id w:val="278192200"/>
                <w:placeholder>
                  <w:docPart w:val="B9B15A97A69B4568946089EED8EB4D16"/>
                </w:placeholder>
                <w:date w:fullDate="2011-03-01T00:00:00Z">
                  <w:dateFormat w:val="MMMM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79166C">
                  <w:t>March 2011</w:t>
                </w:r>
              </w:sdtContent>
            </w:sdt>
          </w:p>
          <w:p w:rsidR="00A032EE" w:rsidRDefault="00A032EE">
            <w:pPr>
              <w:pStyle w:val="BodyText"/>
              <w:rPr>
                <w:rFonts w:asciiTheme="majorHAnsi" w:hAnsiTheme="majorHAnsi"/>
              </w:rPr>
            </w:pPr>
          </w:p>
          <w:p w:rsidR="00591E9C" w:rsidRDefault="0079166C">
            <w:pPr>
              <w:pStyle w:val="BodyText"/>
              <w:rPr>
                <w:rFonts w:asciiTheme="majorHAnsi" w:hAnsiTheme="majorHAnsi"/>
              </w:rPr>
            </w:pPr>
            <w:r w:rsidRPr="0079166C">
              <w:rPr>
                <w:rFonts w:asciiTheme="majorHAnsi" w:hAnsiTheme="majorHAnsi"/>
              </w:rPr>
              <w:t>Design and implement user-driven templates, databases and interfaces for ease of use.</w:t>
            </w:r>
          </w:p>
          <w:p w:rsidR="00591E9C" w:rsidRDefault="0079166C" w:rsidP="00E84D24">
            <w:pPr>
              <w:pStyle w:val="BodyText"/>
              <w:rPr>
                <w:rFonts w:asciiTheme="majorHAnsi" w:hAnsiTheme="majorHAnsi"/>
              </w:rPr>
            </w:pPr>
            <w:r w:rsidRPr="0079166C">
              <w:rPr>
                <w:rFonts w:asciiTheme="majorHAnsi" w:hAnsiTheme="majorHAnsi"/>
              </w:rPr>
              <w:t>MOODLE administrator, over 21 online exam attended by +160 synchronous students</w:t>
            </w:r>
          </w:p>
        </w:tc>
      </w:tr>
      <w:tr w:rsidR="00591E9C">
        <w:tc>
          <w:tcPr>
            <w:tcW w:w="1607" w:type="dxa"/>
          </w:tcPr>
          <w:p w:rsidR="00591E9C" w:rsidRDefault="00591E9C"/>
        </w:tc>
        <w:tc>
          <w:tcPr>
            <w:tcW w:w="7033" w:type="dxa"/>
          </w:tcPr>
          <w:p w:rsidR="00591E9C" w:rsidRDefault="00E84D24" w:rsidP="00E84D24">
            <w:pPr>
              <w:pStyle w:val="JobTitle"/>
              <w:framePr w:hSpace="0" w:wrap="auto" w:vAnchor="margin" w:hAnchor="text" w:xAlign="left" w:yAlign="inline"/>
              <w:suppressOverlap w:val="0"/>
              <w:rPr>
                <w:rFonts w:ascii="Century Gothic" w:eastAsiaTheme="minorEastAsia" w:hAnsi="Century Gothic" w:cstheme="minorHAnsi"/>
                <w:b w:val="0"/>
                <w:szCs w:val="24"/>
              </w:rPr>
            </w:pPr>
            <w:r>
              <w:t>ERP IMPLEMENTER</w:t>
            </w:r>
          </w:p>
          <w:p w:rsidR="00591E9C" w:rsidRDefault="00E84D24" w:rsidP="00E84D24">
            <w:pPr>
              <w:pStyle w:val="ContactInformation"/>
            </w:pPr>
            <w:r>
              <w:rPr>
                <w:rFonts w:asciiTheme="majorHAnsi" w:hAnsiTheme="majorHAnsi"/>
              </w:rPr>
              <w:t>ENCOM SOFT</w:t>
            </w:r>
            <w:r w:rsidR="00B514F3">
              <w:t xml:space="preserve">, </w:t>
            </w:r>
            <w:r>
              <w:rPr>
                <w:rFonts w:asciiTheme="majorHAnsi" w:hAnsiTheme="majorHAnsi"/>
              </w:rPr>
              <w:t>CAIRO</w:t>
            </w:r>
          </w:p>
          <w:p w:rsidR="00591E9C" w:rsidRDefault="0087326F" w:rsidP="00E84D24">
            <w:pPr>
              <w:pStyle w:val="Dates"/>
            </w:pPr>
            <w:sdt>
              <w:sdtPr>
                <w:id w:val="278192208"/>
                <w:placeholder>
                  <w:docPart w:val="36DDF25CA1104CB894B229628E0EA191"/>
                </w:placeholder>
                <w:date w:fullDate="2008-09-01T00:00:00Z">
                  <w:dateFormat w:val="MMMM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E84D24">
                  <w:t>September 2008</w:t>
                </w:r>
              </w:sdtContent>
            </w:sdt>
            <w:r w:rsidR="00B514F3">
              <w:t xml:space="preserve"> – </w:t>
            </w:r>
            <w:sdt>
              <w:sdtPr>
                <w:id w:val="278192210"/>
                <w:placeholder>
                  <w:docPart w:val="11D968307CE141B69625B4F25C34FB75"/>
                </w:placeholder>
                <w:date w:fullDate="2009-08-01T00:00:00Z">
                  <w:dateFormat w:val="MMMM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E84D24">
                  <w:t>August 2009</w:t>
                </w:r>
              </w:sdtContent>
            </w:sdt>
          </w:p>
          <w:p w:rsidR="00A032EE" w:rsidRDefault="00A032EE">
            <w:pPr>
              <w:pStyle w:val="BodyText"/>
              <w:rPr>
                <w:rFonts w:asciiTheme="majorHAnsi" w:hAnsiTheme="majorHAnsi"/>
              </w:rPr>
            </w:pPr>
          </w:p>
          <w:p w:rsidR="00591E9C" w:rsidRDefault="00E84D24">
            <w:pPr>
              <w:pStyle w:val="BodyText"/>
              <w:rPr>
                <w:rFonts w:asciiTheme="majorHAnsi" w:hAnsiTheme="majorHAnsi"/>
              </w:rPr>
            </w:pPr>
            <w:r w:rsidRPr="00E84D24">
              <w:rPr>
                <w:rFonts w:asciiTheme="majorHAnsi" w:hAnsiTheme="majorHAnsi"/>
              </w:rPr>
              <w:t xml:space="preserve">Implement ERP client needs From A to Z, initializing ORACLE database on the server &amp; connecting to it the other pc. Imp &amp; </w:t>
            </w:r>
            <w:proofErr w:type="spellStart"/>
            <w:r w:rsidRPr="00E84D24">
              <w:rPr>
                <w:rFonts w:asciiTheme="majorHAnsi" w:hAnsiTheme="majorHAnsi"/>
              </w:rPr>
              <w:t>Exp</w:t>
            </w:r>
            <w:proofErr w:type="spellEnd"/>
            <w:r w:rsidRPr="00E84D24">
              <w:rPr>
                <w:rFonts w:asciiTheme="majorHAnsi" w:hAnsiTheme="majorHAnsi"/>
              </w:rPr>
              <w:t xml:space="preserve"> dump files, create public synonym and compile views, tables, forms &amp; reports.</w:t>
            </w:r>
          </w:p>
          <w:p w:rsidR="00591E9C" w:rsidRDefault="00E84D24">
            <w:pPr>
              <w:pStyle w:val="BodyText"/>
              <w:rPr>
                <w:rFonts w:asciiTheme="majorHAnsi" w:hAnsiTheme="majorHAnsi"/>
              </w:rPr>
            </w:pPr>
            <w:r w:rsidRPr="00E84D24">
              <w:rPr>
                <w:rFonts w:asciiTheme="majorHAnsi" w:hAnsiTheme="majorHAnsi"/>
              </w:rPr>
              <w:t>Solve client accounting problems.</w:t>
            </w:r>
          </w:p>
          <w:p w:rsidR="00591E9C" w:rsidRDefault="00E84D24">
            <w:pPr>
              <w:pStyle w:val="BodyText"/>
            </w:pPr>
            <w:r w:rsidRPr="00E84D24">
              <w:rPr>
                <w:rFonts w:asciiTheme="majorHAnsi" w:hAnsiTheme="majorHAnsi"/>
              </w:rPr>
              <w:t xml:space="preserve">Handling &amp; execute setup all forms &amp; reports that created &amp; developed via ORACLE developer </w:t>
            </w:r>
            <w:proofErr w:type="gramStart"/>
            <w:r w:rsidRPr="00E84D24">
              <w:rPr>
                <w:rFonts w:asciiTheme="majorHAnsi" w:hAnsiTheme="majorHAnsi"/>
              </w:rPr>
              <w:t>specially</w:t>
            </w:r>
            <w:proofErr w:type="gramEnd"/>
            <w:r w:rsidRPr="00E84D24">
              <w:rPr>
                <w:rFonts w:asciiTheme="majorHAnsi" w:hAnsiTheme="majorHAnsi"/>
              </w:rPr>
              <w:t xml:space="preserve"> to the client.</w:t>
            </w:r>
          </w:p>
        </w:tc>
      </w:tr>
      <w:tr w:rsidR="00591E9C">
        <w:tc>
          <w:tcPr>
            <w:tcW w:w="1607" w:type="dxa"/>
          </w:tcPr>
          <w:p w:rsidR="00591E9C" w:rsidRDefault="00591E9C"/>
        </w:tc>
        <w:tc>
          <w:tcPr>
            <w:tcW w:w="7033" w:type="dxa"/>
          </w:tcPr>
          <w:p w:rsidR="003A0197" w:rsidRDefault="003A0197" w:rsidP="00E84D24">
            <w:pPr>
              <w:pStyle w:val="JobTitle"/>
              <w:framePr w:hSpace="0" w:wrap="auto" w:vAnchor="margin" w:hAnchor="text" w:xAlign="left" w:yAlign="inline"/>
              <w:suppressOverlap w:val="0"/>
            </w:pPr>
          </w:p>
          <w:p w:rsidR="009370D7" w:rsidRDefault="009370D7" w:rsidP="00E84D24">
            <w:pPr>
              <w:pStyle w:val="JobTitle"/>
              <w:framePr w:hSpace="0" w:wrap="auto" w:vAnchor="margin" w:hAnchor="text" w:xAlign="left" w:yAlign="inline"/>
              <w:suppressOverlap w:val="0"/>
            </w:pPr>
          </w:p>
          <w:p w:rsidR="009370D7" w:rsidRDefault="009370D7" w:rsidP="00E84D24">
            <w:pPr>
              <w:pStyle w:val="JobTitle"/>
              <w:framePr w:hSpace="0" w:wrap="auto" w:vAnchor="margin" w:hAnchor="text" w:xAlign="left" w:yAlign="inline"/>
              <w:suppressOverlap w:val="0"/>
            </w:pPr>
          </w:p>
          <w:p w:rsidR="009370D7" w:rsidRDefault="009370D7" w:rsidP="00E84D24">
            <w:pPr>
              <w:pStyle w:val="JobTitle"/>
              <w:framePr w:hSpace="0" w:wrap="auto" w:vAnchor="margin" w:hAnchor="text" w:xAlign="left" w:yAlign="inline"/>
              <w:suppressOverlap w:val="0"/>
            </w:pPr>
          </w:p>
          <w:p w:rsidR="009370D7" w:rsidRDefault="009370D7" w:rsidP="00E84D24">
            <w:pPr>
              <w:pStyle w:val="JobTitle"/>
              <w:framePr w:hSpace="0" w:wrap="auto" w:vAnchor="margin" w:hAnchor="text" w:xAlign="left" w:yAlign="inline"/>
              <w:suppressOverlap w:val="0"/>
            </w:pPr>
          </w:p>
          <w:p w:rsidR="009370D7" w:rsidRDefault="009370D7" w:rsidP="00E84D24">
            <w:pPr>
              <w:pStyle w:val="JobTitle"/>
              <w:framePr w:hSpace="0" w:wrap="auto" w:vAnchor="margin" w:hAnchor="text" w:xAlign="left" w:yAlign="inline"/>
              <w:suppressOverlap w:val="0"/>
            </w:pPr>
          </w:p>
          <w:p w:rsidR="009370D7" w:rsidRDefault="009370D7" w:rsidP="00E84D24">
            <w:pPr>
              <w:pStyle w:val="JobTitle"/>
              <w:framePr w:hSpace="0" w:wrap="auto" w:vAnchor="margin" w:hAnchor="text" w:xAlign="left" w:yAlign="inline"/>
              <w:suppressOverlap w:val="0"/>
            </w:pPr>
          </w:p>
          <w:p w:rsidR="009370D7" w:rsidRDefault="009370D7" w:rsidP="00E84D24">
            <w:pPr>
              <w:pStyle w:val="JobTitle"/>
              <w:framePr w:hSpace="0" w:wrap="auto" w:vAnchor="margin" w:hAnchor="text" w:xAlign="left" w:yAlign="inline"/>
              <w:suppressOverlap w:val="0"/>
            </w:pPr>
          </w:p>
          <w:p w:rsidR="00A41193" w:rsidRDefault="00A41193" w:rsidP="00E84D24">
            <w:pPr>
              <w:pStyle w:val="JobTitle"/>
              <w:framePr w:hSpace="0" w:wrap="auto" w:vAnchor="margin" w:hAnchor="text" w:xAlign="left" w:yAlign="inline"/>
              <w:suppressOverlap w:val="0"/>
            </w:pPr>
          </w:p>
          <w:p w:rsidR="00A41193" w:rsidRDefault="00A41193" w:rsidP="00E84D24">
            <w:pPr>
              <w:pStyle w:val="JobTitle"/>
              <w:framePr w:hSpace="0" w:wrap="auto" w:vAnchor="margin" w:hAnchor="text" w:xAlign="left" w:yAlign="inline"/>
              <w:suppressOverlap w:val="0"/>
            </w:pPr>
          </w:p>
          <w:p w:rsidR="00A41193" w:rsidRDefault="00A41193" w:rsidP="00E84D24">
            <w:pPr>
              <w:pStyle w:val="JobTitle"/>
              <w:framePr w:hSpace="0" w:wrap="auto" w:vAnchor="margin" w:hAnchor="text" w:xAlign="left" w:yAlign="inline"/>
              <w:suppressOverlap w:val="0"/>
            </w:pPr>
          </w:p>
          <w:p w:rsidR="009370D7" w:rsidRDefault="009370D7" w:rsidP="00E84D24">
            <w:pPr>
              <w:pStyle w:val="JobTitle"/>
              <w:framePr w:hSpace="0" w:wrap="auto" w:vAnchor="margin" w:hAnchor="text" w:xAlign="left" w:yAlign="inline"/>
              <w:suppressOverlap w:val="0"/>
            </w:pPr>
          </w:p>
          <w:p w:rsidR="009370D7" w:rsidRDefault="009370D7" w:rsidP="00E84D24">
            <w:pPr>
              <w:pStyle w:val="JobTitle"/>
              <w:framePr w:hSpace="0" w:wrap="auto" w:vAnchor="margin" w:hAnchor="text" w:xAlign="left" w:yAlign="inline"/>
              <w:suppressOverlap w:val="0"/>
            </w:pPr>
          </w:p>
          <w:p w:rsidR="009370D7" w:rsidRDefault="009370D7" w:rsidP="00E84D24">
            <w:pPr>
              <w:pStyle w:val="JobTitle"/>
              <w:framePr w:hSpace="0" w:wrap="auto" w:vAnchor="margin" w:hAnchor="text" w:xAlign="left" w:yAlign="inline"/>
              <w:suppressOverlap w:val="0"/>
            </w:pPr>
          </w:p>
          <w:p w:rsidR="009370D7" w:rsidRDefault="009370D7" w:rsidP="00E84D24">
            <w:pPr>
              <w:pStyle w:val="JobTitle"/>
              <w:framePr w:hSpace="0" w:wrap="auto" w:vAnchor="margin" w:hAnchor="text" w:xAlign="left" w:yAlign="inline"/>
              <w:suppressOverlap w:val="0"/>
            </w:pPr>
          </w:p>
          <w:p w:rsidR="009370D7" w:rsidRDefault="009370D7" w:rsidP="00E84D24">
            <w:pPr>
              <w:pStyle w:val="JobTitle"/>
              <w:framePr w:hSpace="0" w:wrap="auto" w:vAnchor="margin" w:hAnchor="text" w:xAlign="left" w:yAlign="inline"/>
              <w:suppressOverlap w:val="0"/>
            </w:pPr>
          </w:p>
          <w:p w:rsidR="00591E9C" w:rsidRDefault="00E84D24" w:rsidP="00E84D24">
            <w:pPr>
              <w:pStyle w:val="JobTitle"/>
              <w:framePr w:hSpace="0" w:wrap="auto" w:vAnchor="margin" w:hAnchor="text" w:xAlign="left" w:yAlign="inline"/>
              <w:suppressOverlap w:val="0"/>
              <w:rPr>
                <w:rFonts w:ascii="Century Gothic" w:eastAsiaTheme="minorEastAsia" w:hAnsi="Century Gothic" w:cstheme="minorHAnsi"/>
                <w:b w:val="0"/>
                <w:szCs w:val="24"/>
              </w:rPr>
            </w:pPr>
            <w:r>
              <w:t>WEB DESIGNER/ PHP WEB DEVELOPER</w:t>
            </w:r>
          </w:p>
          <w:p w:rsidR="00591E9C" w:rsidRDefault="00E84D24" w:rsidP="00E84D24">
            <w:pPr>
              <w:pStyle w:val="ContactInformation"/>
            </w:pPr>
            <w:r>
              <w:rPr>
                <w:rFonts w:asciiTheme="majorHAnsi" w:hAnsiTheme="majorHAnsi"/>
              </w:rPr>
              <w:t>I.I.T.C</w:t>
            </w:r>
            <w:r w:rsidR="00B514F3">
              <w:t xml:space="preserve">, </w:t>
            </w:r>
            <w:r>
              <w:rPr>
                <w:rFonts w:asciiTheme="majorHAnsi" w:hAnsiTheme="majorHAnsi"/>
              </w:rPr>
              <w:t>CAIRO</w:t>
            </w:r>
          </w:p>
          <w:p w:rsidR="00591E9C" w:rsidRDefault="0087326F" w:rsidP="003A0197">
            <w:pPr>
              <w:pStyle w:val="Dates"/>
            </w:pPr>
            <w:sdt>
              <w:sdtPr>
                <w:id w:val="278192216"/>
                <w:placeholder>
                  <w:docPart w:val="EA2F78FC77254D24A183C0A4F31D9973"/>
                </w:placeholder>
                <w:date w:fullDate="2008-05-01T00:00:00Z">
                  <w:dateFormat w:val="MMMM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3A0197">
                  <w:t>May 2008</w:t>
                </w:r>
              </w:sdtContent>
            </w:sdt>
            <w:r w:rsidR="00B514F3">
              <w:t xml:space="preserve"> – </w:t>
            </w:r>
            <w:sdt>
              <w:sdtPr>
                <w:id w:val="278192218"/>
                <w:placeholder>
                  <w:docPart w:val="5C1D6F5B865B4BD3ADC1903F2B0790C3"/>
                </w:placeholder>
                <w:date w:fullDate="2009-02-01T00:00:00Z">
                  <w:dateFormat w:val="MMMM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3A0197">
                  <w:t>February 2009</w:t>
                </w:r>
              </w:sdtContent>
            </w:sdt>
          </w:p>
          <w:p w:rsidR="00A032EE" w:rsidRDefault="00A032EE">
            <w:pPr>
              <w:pStyle w:val="BodyText"/>
              <w:rPr>
                <w:rFonts w:asciiTheme="majorHAnsi" w:hAnsiTheme="majorHAnsi"/>
              </w:rPr>
            </w:pPr>
          </w:p>
          <w:p w:rsidR="00591E9C" w:rsidRDefault="00E84D24">
            <w:pPr>
              <w:pStyle w:val="BodyText"/>
              <w:rPr>
                <w:rFonts w:asciiTheme="majorHAnsi" w:hAnsiTheme="majorHAnsi"/>
              </w:rPr>
            </w:pPr>
            <w:r w:rsidRPr="00E84D24">
              <w:rPr>
                <w:rFonts w:asciiTheme="majorHAnsi" w:hAnsiTheme="majorHAnsi"/>
              </w:rPr>
              <w:t>Implement client needs are the main job priority.</w:t>
            </w:r>
          </w:p>
          <w:p w:rsidR="00591E9C" w:rsidRDefault="00E84D24">
            <w:pPr>
              <w:pStyle w:val="BodyText"/>
              <w:rPr>
                <w:rFonts w:asciiTheme="majorHAnsi" w:hAnsiTheme="majorHAnsi"/>
              </w:rPr>
            </w:pPr>
            <w:r w:rsidRPr="00E84D24">
              <w:rPr>
                <w:rFonts w:asciiTheme="majorHAnsi" w:hAnsiTheme="majorHAnsi"/>
              </w:rPr>
              <w:t>Work &amp; life under pressure of work, up to +5 projects and many tasks have to done in the same time.</w:t>
            </w:r>
          </w:p>
          <w:p w:rsidR="00591E9C" w:rsidRDefault="00E84D24">
            <w:pPr>
              <w:pStyle w:val="BodyText"/>
            </w:pPr>
            <w:r w:rsidRPr="00E84D24">
              <w:t>PHP &amp; MYSQL Dreamweaver application developer, CSS 2 &amp; SEO search engine optimization is my job description besides graphic designs with Photoshop CS 3 &amp; swish max.</w:t>
            </w:r>
          </w:p>
          <w:p w:rsidR="00E84D24" w:rsidRDefault="00E84D24">
            <w:pPr>
              <w:pStyle w:val="BodyText"/>
            </w:pPr>
            <w:r w:rsidRPr="00E84D24">
              <w:t>Design web sites belong to web 2 &amp; include it to all available web search engines.</w:t>
            </w:r>
          </w:p>
          <w:p w:rsidR="00E84D24" w:rsidRDefault="00E84D24">
            <w:pPr>
              <w:pStyle w:val="BodyText"/>
            </w:pPr>
            <w:r w:rsidRPr="00E84D24">
              <w:t>Multi browsers compatibility is the common mistakes that faced me while working, that acquire me the necessary experience to avoid it later.</w:t>
            </w:r>
          </w:p>
          <w:p w:rsidR="00994B6B" w:rsidRDefault="00994B6B" w:rsidP="00994B6B">
            <w:pPr>
              <w:pStyle w:val="JobTitle"/>
              <w:framePr w:hSpace="0" w:wrap="auto" w:vAnchor="margin" w:hAnchor="text" w:xAlign="left" w:yAlign="inline"/>
              <w:suppressOverlap w:val="0"/>
            </w:pPr>
          </w:p>
          <w:p w:rsidR="00994B6B" w:rsidRDefault="00994B6B" w:rsidP="00994B6B">
            <w:pPr>
              <w:pStyle w:val="JobTitle"/>
              <w:framePr w:hSpace="0" w:wrap="auto" w:vAnchor="margin" w:hAnchor="text" w:xAlign="left" w:yAlign="inline"/>
              <w:suppressOverlap w:val="0"/>
              <w:rPr>
                <w:rFonts w:ascii="Century Gothic" w:eastAsiaTheme="minorEastAsia" w:hAnsi="Century Gothic" w:cstheme="minorHAnsi"/>
                <w:b w:val="0"/>
                <w:szCs w:val="24"/>
              </w:rPr>
            </w:pPr>
            <w:r>
              <w:t>FREELANCE GRAPHIC/ WEB DESIGNER</w:t>
            </w:r>
          </w:p>
          <w:p w:rsidR="00994B6B" w:rsidRDefault="00994B6B" w:rsidP="00994B6B">
            <w:pPr>
              <w:pStyle w:val="ContactInformation"/>
            </w:pPr>
            <w:r>
              <w:rPr>
                <w:rFonts w:asciiTheme="majorHAnsi" w:hAnsiTheme="majorHAnsi"/>
              </w:rPr>
              <w:t>AUC</w:t>
            </w:r>
            <w:r>
              <w:t xml:space="preserve">, </w:t>
            </w:r>
            <w:r>
              <w:rPr>
                <w:rFonts w:asciiTheme="majorHAnsi" w:hAnsiTheme="majorHAnsi"/>
              </w:rPr>
              <w:t>CAIRO</w:t>
            </w:r>
          </w:p>
          <w:p w:rsidR="00994B6B" w:rsidRDefault="0087326F" w:rsidP="00994B6B">
            <w:pPr>
              <w:pStyle w:val="Dates"/>
            </w:pPr>
            <w:sdt>
              <w:sdtPr>
                <w:id w:val="1811443843"/>
                <w:placeholder>
                  <w:docPart w:val="F1B348F605634533A0185C0A7C091AFB"/>
                </w:placeholder>
                <w:date w:fullDate="2007-03-01T00:00:00Z">
                  <w:dateFormat w:val="MMMM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994B6B">
                  <w:t>March 2007</w:t>
                </w:r>
              </w:sdtContent>
            </w:sdt>
            <w:r w:rsidR="00994B6B">
              <w:t xml:space="preserve"> – </w:t>
            </w:r>
            <w:sdt>
              <w:sdtPr>
                <w:id w:val="-1578499667"/>
                <w:placeholder>
                  <w:docPart w:val="4E038FDB50884E1093CCFA386B556B98"/>
                </w:placeholder>
                <w:date w:fullDate="2008-09-01T00:00:00Z">
                  <w:dateFormat w:val="MMMM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994B6B">
                  <w:t>September 2008</w:t>
                </w:r>
              </w:sdtContent>
            </w:sdt>
          </w:p>
          <w:p w:rsidR="00A032EE" w:rsidRDefault="00A032EE" w:rsidP="00994B6B">
            <w:pPr>
              <w:pStyle w:val="BodyText"/>
            </w:pPr>
          </w:p>
          <w:p w:rsidR="00994B6B" w:rsidRDefault="00994B6B" w:rsidP="00994B6B">
            <w:pPr>
              <w:pStyle w:val="BodyText"/>
            </w:pPr>
            <w:r w:rsidRPr="00994B6B">
              <w:t>"The Right Road" club website.</w:t>
            </w:r>
          </w:p>
          <w:p w:rsidR="00994B6B" w:rsidRDefault="00994B6B" w:rsidP="00994B6B">
            <w:pPr>
              <w:pStyle w:val="BodyText"/>
              <w:rPr>
                <w:rFonts w:asciiTheme="majorHAnsi" w:hAnsiTheme="majorHAnsi"/>
              </w:rPr>
            </w:pPr>
            <w:r w:rsidRPr="00994B6B">
              <w:rPr>
                <w:rFonts w:asciiTheme="majorHAnsi" w:hAnsiTheme="majorHAnsi"/>
              </w:rPr>
              <w:t>"Remember the days" Spring 07 graduated book.</w:t>
            </w:r>
          </w:p>
          <w:p w:rsidR="00994B6B" w:rsidRDefault="00994B6B" w:rsidP="00994B6B">
            <w:pPr>
              <w:pStyle w:val="BodyText"/>
            </w:pPr>
            <w:r w:rsidRPr="00994B6B">
              <w:t>Lacoste pack.</w:t>
            </w:r>
          </w:p>
          <w:p w:rsidR="00994B6B" w:rsidRDefault="00994B6B" w:rsidP="00994B6B">
            <w:pPr>
              <w:pStyle w:val="BodyText"/>
            </w:pPr>
            <w:r w:rsidRPr="00994B6B">
              <w:t>Events logos: OSCAR'S NIGHT logo</w:t>
            </w:r>
          </w:p>
        </w:tc>
      </w:tr>
      <w:tr w:rsidR="00591E9C">
        <w:tc>
          <w:tcPr>
            <w:tcW w:w="1607" w:type="dxa"/>
          </w:tcPr>
          <w:p w:rsidR="00591E9C" w:rsidRDefault="00B514F3">
            <w:pPr>
              <w:pStyle w:val="ResumeHeading1"/>
              <w:framePr w:hSpace="0" w:wrap="auto" w:vAnchor="margin" w:hAnchor="text" w:xAlign="left" w:yAlign="inline"/>
              <w:suppressOverlap w:val="0"/>
            </w:pPr>
            <w:r>
              <w:lastRenderedPageBreak/>
              <w:t>Education</w:t>
            </w:r>
          </w:p>
        </w:tc>
        <w:tc>
          <w:tcPr>
            <w:tcW w:w="7033" w:type="dxa"/>
          </w:tcPr>
          <w:p w:rsidR="00591E9C" w:rsidRDefault="00801C4A" w:rsidP="00801C4A">
            <w:pPr>
              <w:pStyle w:val="JobTitle"/>
              <w:framePr w:hSpace="0" w:wrap="auto" w:vAnchor="margin" w:hAnchor="text" w:xAlign="left" w:yAlign="inline"/>
              <w:suppressOverlap w:val="0"/>
            </w:pPr>
            <w:r>
              <w:t>B.S. in Accounting</w:t>
            </w:r>
          </w:p>
          <w:p w:rsidR="00591E9C" w:rsidRDefault="00801C4A" w:rsidP="00801C4A">
            <w:pPr>
              <w:pStyle w:val="ContactInformation"/>
            </w:pPr>
            <w:r>
              <w:t>AIN SHAMS UNIVERSITY</w:t>
            </w:r>
            <w:r w:rsidR="00B514F3">
              <w:t xml:space="preserve">, </w:t>
            </w:r>
            <w:r>
              <w:t>CAIRO</w:t>
            </w:r>
          </w:p>
          <w:sdt>
            <w:sdtPr>
              <w:id w:val="278192224"/>
              <w:placeholder>
                <w:docPart w:val="E024DF08DDBC424E82434E930A155D5B"/>
              </w:placeholder>
              <w:date>
                <w:dateFormat w:val="MMMM yyyy"/>
                <w:lid w:val="en-US"/>
                <w:storeMappedDataAs w:val="dateTime"/>
                <w:calendar w:val="gregorian"/>
              </w:date>
            </w:sdtPr>
            <w:sdtEndPr/>
            <w:sdtContent>
              <w:p w:rsidR="00591E9C" w:rsidRDefault="00801C4A" w:rsidP="00801C4A">
                <w:pPr>
                  <w:pStyle w:val="BodyText"/>
                </w:pPr>
                <w:r>
                  <w:t>2009</w:t>
                </w:r>
              </w:p>
            </w:sdtContent>
          </w:sdt>
        </w:tc>
      </w:tr>
      <w:tr w:rsidR="00591E9C">
        <w:tc>
          <w:tcPr>
            <w:tcW w:w="1607" w:type="dxa"/>
          </w:tcPr>
          <w:p w:rsidR="00591E9C" w:rsidRDefault="00B514F3">
            <w:pPr>
              <w:pStyle w:val="ResumeHeading1"/>
              <w:framePr w:hSpace="0" w:wrap="auto" w:vAnchor="margin" w:hAnchor="text" w:xAlign="left" w:yAlign="inline"/>
              <w:suppressOverlap w:val="0"/>
            </w:pPr>
            <w:r>
              <w:t>Interests</w:t>
            </w:r>
          </w:p>
        </w:tc>
        <w:tc>
          <w:tcPr>
            <w:tcW w:w="7033" w:type="dxa"/>
          </w:tcPr>
          <w:p w:rsidR="00591E9C" w:rsidRDefault="00801C4A" w:rsidP="00801C4A">
            <w:pPr>
              <w:pStyle w:val="BodyText"/>
            </w:pPr>
            <w:r>
              <w:t>INSPIRATION, KNOWLEDGE</w:t>
            </w:r>
          </w:p>
        </w:tc>
      </w:tr>
      <w:tr w:rsidR="009713A5">
        <w:tc>
          <w:tcPr>
            <w:tcW w:w="1607" w:type="dxa"/>
          </w:tcPr>
          <w:p w:rsidR="009713A5" w:rsidRDefault="00170413">
            <w:pPr>
              <w:pStyle w:val="ResumeHeading1"/>
              <w:framePr w:hSpace="0" w:wrap="auto" w:vAnchor="margin" w:hAnchor="text" w:xAlign="left" w:yAlign="inline"/>
              <w:suppressOverlap w:val="0"/>
            </w:pPr>
            <w:r>
              <w:t>Professional experience</w:t>
            </w:r>
          </w:p>
        </w:tc>
        <w:tc>
          <w:tcPr>
            <w:tcW w:w="7033" w:type="dxa"/>
          </w:tcPr>
          <w:p w:rsidR="009713A5" w:rsidRDefault="00170413" w:rsidP="00170413">
            <w:pPr>
              <w:pStyle w:val="BodyText"/>
            </w:pPr>
            <w:r>
              <w:t>Adobe Photoshop cs5</w:t>
            </w:r>
          </w:p>
          <w:p w:rsidR="00170413" w:rsidRDefault="00170413">
            <w:pPr>
              <w:pStyle w:val="BodyText"/>
            </w:pPr>
            <w:r>
              <w:t>Adobe Illustrator cs5</w:t>
            </w:r>
          </w:p>
          <w:p w:rsidR="001F17AF" w:rsidRDefault="001F17AF" w:rsidP="001F17AF">
            <w:pPr>
              <w:pStyle w:val="BodyText"/>
            </w:pPr>
            <w:r>
              <w:t>XHTML, CSS</w:t>
            </w:r>
          </w:p>
          <w:p w:rsidR="001F17AF" w:rsidRDefault="001F17AF" w:rsidP="001F17AF">
            <w:pPr>
              <w:pStyle w:val="BodyText"/>
            </w:pPr>
            <w:r>
              <w:t>HTML 5, CSS3</w:t>
            </w:r>
          </w:p>
          <w:p w:rsidR="001F17AF" w:rsidRDefault="001F17AF" w:rsidP="001F17AF">
            <w:pPr>
              <w:pStyle w:val="BodyText"/>
            </w:pPr>
            <w:r>
              <w:t>JQUERY, AJAX</w:t>
            </w:r>
          </w:p>
          <w:p w:rsidR="001F17AF" w:rsidRDefault="001F17AF" w:rsidP="001F17AF">
            <w:pPr>
              <w:pStyle w:val="BodyText"/>
            </w:pPr>
            <w:r>
              <w:t xml:space="preserve">PHP, MYSQL </w:t>
            </w:r>
          </w:p>
          <w:p w:rsidR="001F17AF" w:rsidRDefault="001F17AF" w:rsidP="001F17AF">
            <w:pPr>
              <w:pStyle w:val="BodyText"/>
            </w:pPr>
            <w:r>
              <w:t>OOP, MVC</w:t>
            </w:r>
          </w:p>
          <w:p w:rsidR="001F17AF" w:rsidRDefault="001F17AF" w:rsidP="001F17AF">
            <w:pPr>
              <w:pStyle w:val="BodyText"/>
            </w:pPr>
            <w:r>
              <w:t>SEO, USEABILITY, ACCSESSBILITY</w:t>
            </w:r>
            <w:bookmarkStart w:id="0" w:name="_GoBack"/>
            <w:bookmarkEnd w:id="0"/>
          </w:p>
          <w:p w:rsidR="001F17AF" w:rsidRDefault="001F17AF">
            <w:pPr>
              <w:pStyle w:val="BodyText"/>
            </w:pPr>
          </w:p>
        </w:tc>
      </w:tr>
      <w:tr w:rsidR="00591E9C">
        <w:tc>
          <w:tcPr>
            <w:tcW w:w="1607" w:type="dxa"/>
          </w:tcPr>
          <w:p w:rsidR="00591E9C" w:rsidRDefault="00B514F3">
            <w:pPr>
              <w:pStyle w:val="ResumeHeading1"/>
              <w:framePr w:hSpace="0" w:wrap="auto" w:vAnchor="margin" w:hAnchor="text" w:xAlign="left" w:yAlign="inline"/>
              <w:suppressOverlap w:val="0"/>
            </w:pPr>
            <w:r>
              <w:t>References</w:t>
            </w:r>
          </w:p>
        </w:tc>
        <w:tc>
          <w:tcPr>
            <w:tcW w:w="7033" w:type="dxa"/>
          </w:tcPr>
          <w:p w:rsidR="00591E9C" w:rsidRDefault="00B514F3">
            <w:pPr>
              <w:pStyle w:val="BodyText"/>
            </w:pPr>
            <w:r>
              <w:t>References are available on request.</w:t>
            </w:r>
          </w:p>
        </w:tc>
      </w:tr>
      <w:tr w:rsidR="009713A5">
        <w:tc>
          <w:tcPr>
            <w:tcW w:w="1607" w:type="dxa"/>
          </w:tcPr>
          <w:p w:rsidR="009713A5" w:rsidRDefault="009713A5">
            <w:pPr>
              <w:pStyle w:val="ResumeHeading1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7033" w:type="dxa"/>
          </w:tcPr>
          <w:p w:rsidR="009713A5" w:rsidRDefault="009713A5">
            <w:pPr>
              <w:pStyle w:val="BodyText"/>
            </w:pPr>
          </w:p>
        </w:tc>
      </w:tr>
    </w:tbl>
    <w:p w:rsidR="00591E9C" w:rsidRDefault="00591E9C">
      <w:pPr>
        <w:pStyle w:val="BodyText"/>
      </w:pPr>
    </w:p>
    <w:sectPr w:rsidR="00591E9C" w:rsidSect="00591E9C">
      <w:footerReference w:type="default" r:id="rId10"/>
      <w:pgSz w:w="12240" w:h="15840"/>
      <w:pgMar w:top="720" w:right="1800" w:bottom="720" w:left="1800" w:header="965" w:footer="96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326F" w:rsidRDefault="0087326F">
      <w:r>
        <w:separator/>
      </w:r>
    </w:p>
    <w:p w:rsidR="0087326F" w:rsidRDefault="0087326F"/>
    <w:p w:rsidR="0087326F" w:rsidRDefault="0087326F"/>
    <w:p w:rsidR="0087326F" w:rsidRDefault="0087326F"/>
    <w:p w:rsidR="0087326F" w:rsidRDefault="0087326F"/>
    <w:p w:rsidR="0087326F" w:rsidRDefault="0087326F"/>
    <w:p w:rsidR="0087326F" w:rsidRDefault="0087326F"/>
    <w:p w:rsidR="0087326F" w:rsidRDefault="0087326F"/>
    <w:p w:rsidR="0087326F" w:rsidRDefault="0087326F"/>
    <w:p w:rsidR="0087326F" w:rsidRDefault="0087326F"/>
    <w:p w:rsidR="0087326F" w:rsidRDefault="0087326F"/>
    <w:p w:rsidR="0087326F" w:rsidRDefault="0087326F"/>
  </w:endnote>
  <w:endnote w:type="continuationSeparator" w:id="0">
    <w:p w:rsidR="0087326F" w:rsidRDefault="0087326F">
      <w:r>
        <w:continuationSeparator/>
      </w:r>
    </w:p>
    <w:p w:rsidR="0087326F" w:rsidRDefault="0087326F"/>
    <w:p w:rsidR="0087326F" w:rsidRDefault="0087326F"/>
    <w:p w:rsidR="0087326F" w:rsidRDefault="0087326F"/>
    <w:p w:rsidR="0087326F" w:rsidRDefault="0087326F"/>
    <w:p w:rsidR="0087326F" w:rsidRDefault="0087326F"/>
    <w:p w:rsidR="0087326F" w:rsidRDefault="0087326F"/>
    <w:p w:rsidR="0087326F" w:rsidRDefault="0087326F"/>
    <w:p w:rsidR="0087326F" w:rsidRDefault="0087326F"/>
    <w:p w:rsidR="0087326F" w:rsidRDefault="0087326F"/>
    <w:p w:rsidR="0087326F" w:rsidRDefault="0087326F"/>
    <w:p w:rsidR="0087326F" w:rsidRDefault="0087326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pPr w:leftFromText="187" w:rightFromText="187" w:vertAnchor="page" w:horzAnchor="page" w:tblpXSpec="center" w:tblpY="14401"/>
      <w:tblOverlap w:val="never"/>
      <w:tblW w:w="864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72" w:type="dxa"/>
        <w:left w:w="29" w:type="dxa"/>
        <w:bottom w:w="72" w:type="dxa"/>
        <w:right w:w="115" w:type="dxa"/>
      </w:tblCellMar>
      <w:tblLook w:val="01E0" w:firstRow="1" w:lastRow="1" w:firstColumn="1" w:lastColumn="1" w:noHBand="0" w:noVBand="0"/>
    </w:tblPr>
    <w:tblGrid>
      <w:gridCol w:w="1613"/>
      <w:gridCol w:w="7027"/>
    </w:tblGrid>
    <w:tr w:rsidR="00591E9C">
      <w:tc>
        <w:tcPr>
          <w:tcW w:w="1613" w:type="dxa"/>
        </w:tcPr>
        <w:p w:rsidR="00591E9C" w:rsidRDefault="00591E9C"/>
      </w:tc>
      <w:tc>
        <w:tcPr>
          <w:tcW w:w="7027" w:type="dxa"/>
          <w:tcBorders>
            <w:top w:val="single" w:sz="4" w:space="0" w:color="7F7F7F" w:themeColor="background1" w:themeShade="7F"/>
          </w:tcBorders>
        </w:tcPr>
        <w:p w:rsidR="00591E9C" w:rsidRDefault="007D1A74">
          <w:r>
            <w:rPr>
              <w:rFonts w:asciiTheme="majorHAnsi" w:hAnsiTheme="majorHAnsi"/>
              <w:color w:val="7F7F7F" w:themeColor="background1" w:themeShade="7F"/>
              <w:sz w:val="14"/>
              <w:szCs w:val="20"/>
            </w:rPr>
            <w:t>AHMED SABER</w:t>
          </w:r>
        </w:p>
        <w:p w:rsidR="00591E9C" w:rsidRDefault="00591E9C" w:rsidP="007D1A74"/>
      </w:tc>
    </w:tr>
  </w:tbl>
  <w:p w:rsidR="00591E9C" w:rsidRDefault="00591E9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326F" w:rsidRDefault="0087326F">
      <w:r>
        <w:separator/>
      </w:r>
    </w:p>
    <w:p w:rsidR="0087326F" w:rsidRDefault="0087326F"/>
    <w:p w:rsidR="0087326F" w:rsidRDefault="0087326F"/>
    <w:p w:rsidR="0087326F" w:rsidRDefault="0087326F"/>
    <w:p w:rsidR="0087326F" w:rsidRDefault="0087326F"/>
    <w:p w:rsidR="0087326F" w:rsidRDefault="0087326F"/>
    <w:p w:rsidR="0087326F" w:rsidRDefault="0087326F"/>
    <w:p w:rsidR="0087326F" w:rsidRDefault="0087326F"/>
    <w:p w:rsidR="0087326F" w:rsidRDefault="0087326F"/>
    <w:p w:rsidR="0087326F" w:rsidRDefault="0087326F"/>
    <w:p w:rsidR="0087326F" w:rsidRDefault="0087326F"/>
    <w:p w:rsidR="0087326F" w:rsidRDefault="0087326F"/>
  </w:footnote>
  <w:footnote w:type="continuationSeparator" w:id="0">
    <w:p w:rsidR="0087326F" w:rsidRDefault="0087326F">
      <w:r>
        <w:continuationSeparator/>
      </w:r>
    </w:p>
    <w:p w:rsidR="0087326F" w:rsidRDefault="0087326F"/>
    <w:p w:rsidR="0087326F" w:rsidRDefault="0087326F"/>
    <w:p w:rsidR="0087326F" w:rsidRDefault="0087326F"/>
    <w:p w:rsidR="0087326F" w:rsidRDefault="0087326F"/>
    <w:p w:rsidR="0087326F" w:rsidRDefault="0087326F"/>
    <w:p w:rsidR="0087326F" w:rsidRDefault="0087326F"/>
    <w:p w:rsidR="0087326F" w:rsidRDefault="0087326F"/>
    <w:p w:rsidR="0087326F" w:rsidRDefault="0087326F"/>
    <w:p w:rsidR="0087326F" w:rsidRDefault="0087326F"/>
    <w:p w:rsidR="0087326F" w:rsidRDefault="0087326F"/>
    <w:p w:rsidR="0087326F" w:rsidRDefault="0087326F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57CBE9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B32796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BD2C9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FF68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71A0B4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870857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A4E03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EC83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99863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6AE67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66B75600"/>
    <w:multiLevelType w:val="singleLevel"/>
    <w:tmpl w:val="14F68CC2"/>
    <w:lvl w:ilvl="0">
      <w:start w:val="1"/>
      <w:numFmt w:val="bullet"/>
      <w:pStyle w:val="BulletedList"/>
      <w:lvlText w:val=""/>
      <w:lvlJc w:val="left"/>
      <w:pPr>
        <w:ind w:left="605" w:hanging="360"/>
      </w:pPr>
      <w:rPr>
        <w:rFonts w:ascii="Symbol" w:hAnsi="Symbol" w:hint="default"/>
        <w:sz w:val="16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EA8"/>
    <w:rsid w:val="00133EA8"/>
    <w:rsid w:val="00151847"/>
    <w:rsid w:val="00170413"/>
    <w:rsid w:val="00181594"/>
    <w:rsid w:val="001C4A88"/>
    <w:rsid w:val="001F17AF"/>
    <w:rsid w:val="002035BC"/>
    <w:rsid w:val="002D1D9D"/>
    <w:rsid w:val="00303101"/>
    <w:rsid w:val="003A0197"/>
    <w:rsid w:val="004B3094"/>
    <w:rsid w:val="005819FD"/>
    <w:rsid w:val="00591E9C"/>
    <w:rsid w:val="0060499B"/>
    <w:rsid w:val="00767F1F"/>
    <w:rsid w:val="0079166C"/>
    <w:rsid w:val="007D1A74"/>
    <w:rsid w:val="00801C4A"/>
    <w:rsid w:val="0087326F"/>
    <w:rsid w:val="009017C6"/>
    <w:rsid w:val="009062E9"/>
    <w:rsid w:val="009370D7"/>
    <w:rsid w:val="009713A5"/>
    <w:rsid w:val="00994B6B"/>
    <w:rsid w:val="009B39D6"/>
    <w:rsid w:val="009D2FC9"/>
    <w:rsid w:val="00A032EE"/>
    <w:rsid w:val="00A41193"/>
    <w:rsid w:val="00B514F3"/>
    <w:rsid w:val="00B63410"/>
    <w:rsid w:val="00BE313D"/>
    <w:rsid w:val="00CA0BAE"/>
    <w:rsid w:val="00DE3C3C"/>
    <w:rsid w:val="00E64D54"/>
    <w:rsid w:val="00E84D24"/>
    <w:rsid w:val="00EF7043"/>
    <w:rsid w:val="00F312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/>
    <w:lsdException w:name="heading 2" w:semiHidden="0" w:uiPriority="1" w:unhideWhenUsed="0"/>
    <w:lsdException w:name="heading 3" w:semiHidden="0" w:uiPriority="1" w:unhideWhenUsed="0"/>
    <w:lsdException w:name="heading 4" w:uiPriority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header" w:uiPriority="0"/>
    <w:lsdException w:name="footer" w:uiPriority="0"/>
    <w:lsdException w:name="Title" w:uiPriority="4" w:qFormat="1"/>
    <w:lsdException w:name="Default Paragraph Font" w:uiPriority="0"/>
    <w:lsdException w:name="Body Text" w:uiPriority="0" w:qFormat="1"/>
    <w:lsdException w:name="Subtitle" w:uiPriority="5" w:qFormat="1"/>
    <w:lsdException w:name="Date" w:uiPriority="0"/>
    <w:lsdException w:name="Body Text 2" w:uiPriority="0"/>
    <w:lsdException w:name="Block Text" w:uiPriority="3" w:qFormat="1"/>
    <w:lsdException w:name="Strong" w:uiPriority="2" w:qFormat="1"/>
    <w:lsdException w:name="Emphasis" w:uiPriority="2" w:qFormat="1"/>
    <w:lsdException w:name="HTML Top of Form" w:uiPriority="0"/>
    <w:lsdException w:name="HTML Bottom of Form" w:uiPriority="0"/>
    <w:lsdException w:name="Normal Table" w:uiPriority="0"/>
    <w:lsdException w:name="No List" w:uiPriority="0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Table Grid" w:semiHidden="0" w:uiPriority="0" w:unhideWhenUsed="0"/>
    <w:lsdException w:name="Table Theme" w:uiPriority="0"/>
    <w:lsdException w:name="Revision" w:uiPriority="0" w:unhideWhenUsed="0"/>
    <w:lsdException w:name="List Paragraph" w:semiHidden="0" w:uiPriority="29" w:unhideWhenUsed="0" w:qFormat="1"/>
    <w:lsdException w:name="Quote" w:semiHidden="0" w:uiPriority="2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1E9C"/>
    <w:pPr>
      <w:spacing w:after="0" w:line="288" w:lineRule="auto"/>
    </w:pPr>
    <w:rPr>
      <w:rFonts w:ascii="Century Gothic" w:hAnsi="Century Gothic"/>
      <w:sz w:val="16"/>
      <w:szCs w:val="24"/>
    </w:rPr>
  </w:style>
  <w:style w:type="paragraph" w:styleId="Heading1">
    <w:name w:val="heading 1"/>
    <w:basedOn w:val="Normal"/>
    <w:next w:val="Normal"/>
    <w:link w:val="Heading1Char"/>
    <w:semiHidden/>
    <w:unhideWhenUsed/>
    <w:rsid w:val="00591E9C"/>
    <w:pPr>
      <w:spacing w:before="240"/>
      <w:outlineLvl w:val="0"/>
    </w:pPr>
    <w:rPr>
      <w:rFonts w:asciiTheme="majorHAnsi" w:eastAsia="Times New Roman" w:hAnsiTheme="majorHAnsi" w:cs="Times New Roman"/>
      <w:b/>
      <w:szCs w:val="22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rsid w:val="00591E9C"/>
    <w:pPr>
      <w:keepNext/>
      <w:keepLines/>
      <w:spacing w:before="40" w:after="40"/>
      <w:outlineLvl w:val="1"/>
    </w:pPr>
    <w:rPr>
      <w:rFonts w:asciiTheme="majorHAnsi" w:eastAsiaTheme="majorEastAsia" w:hAnsiTheme="majorHAnsi" w:cstheme="majorBidi"/>
      <w:kern w:val="32"/>
      <w:szCs w:val="32"/>
    </w:rPr>
  </w:style>
  <w:style w:type="paragraph" w:styleId="Heading3">
    <w:name w:val="heading 3"/>
    <w:basedOn w:val="Normal"/>
    <w:next w:val="Normal"/>
    <w:link w:val="Heading3Char"/>
    <w:uiPriority w:val="1"/>
    <w:unhideWhenUsed/>
    <w:rsid w:val="00591E9C"/>
    <w:pPr>
      <w:keepNext/>
      <w:keepLines/>
      <w:outlineLvl w:val="2"/>
    </w:pPr>
    <w:rPr>
      <w:rFonts w:asciiTheme="majorHAnsi" w:eastAsiaTheme="majorEastAsia" w:hAnsiTheme="majorHAnsi" w:cstheme="majorHAnsi"/>
      <w:b/>
      <w:color w:val="000000" w:themeColor="text1"/>
      <w:szCs w:val="28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rsid w:val="00591E9C"/>
    <w:pPr>
      <w:jc w:val="both"/>
      <w:outlineLvl w:val="3"/>
    </w:pPr>
    <w:rPr>
      <w:rFonts w:asciiTheme="majorHAnsi" w:eastAsia="Times New Roman" w:hAnsiTheme="majorHAnsi" w:cs="Times New Roman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semiHidden/>
    <w:rsid w:val="00591E9C"/>
    <w:rPr>
      <w:rFonts w:asciiTheme="majorHAnsi" w:eastAsia="Times New Roman" w:hAnsiTheme="majorHAnsi" w:cs="Times New Roman"/>
      <w:b/>
      <w:sz w:val="16"/>
    </w:rPr>
  </w:style>
  <w:style w:type="paragraph" w:styleId="BodyText">
    <w:name w:val="Body Text"/>
    <w:basedOn w:val="Normal"/>
    <w:link w:val="BodyTextChar"/>
    <w:unhideWhenUsed/>
    <w:qFormat/>
    <w:rsid w:val="00591E9C"/>
    <w:pPr>
      <w:spacing w:after="120"/>
    </w:pPr>
    <w:rPr>
      <w:rFonts w:asciiTheme="minorHAnsi" w:hAnsiTheme="minorHAnsi"/>
    </w:rPr>
  </w:style>
  <w:style w:type="character" w:customStyle="1" w:styleId="BodyTextChar">
    <w:name w:val="Body Text Char"/>
    <w:basedOn w:val="DefaultParagraphFont"/>
    <w:link w:val="BodyText"/>
    <w:rsid w:val="00591E9C"/>
    <w:rPr>
      <w:sz w:val="16"/>
      <w:szCs w:val="24"/>
    </w:rPr>
  </w:style>
  <w:style w:type="paragraph" w:customStyle="1" w:styleId="BulletedList">
    <w:name w:val="Bulleted List"/>
    <w:basedOn w:val="BodyText"/>
    <w:semiHidden/>
    <w:unhideWhenUsed/>
    <w:qFormat/>
    <w:rsid w:val="00591E9C"/>
    <w:pPr>
      <w:numPr>
        <w:numId w:val="1"/>
      </w:numPr>
      <w:spacing w:after="80"/>
      <w:ind w:left="288" w:hanging="288"/>
    </w:pPr>
  </w:style>
  <w:style w:type="table" w:styleId="TableGrid">
    <w:name w:val="Table Grid"/>
    <w:basedOn w:val="TableNormal"/>
    <w:rsid w:val="00591E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YourName">
    <w:name w:val="Your Name"/>
    <w:basedOn w:val="Normal"/>
    <w:qFormat/>
    <w:rsid w:val="00591E9C"/>
    <w:rPr>
      <w:rFonts w:asciiTheme="majorHAnsi" w:eastAsia="Times New Roman" w:hAnsiTheme="majorHAnsi" w:cs="Times New Roman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1"/>
    <w:rsid w:val="00591E9C"/>
    <w:rPr>
      <w:rFonts w:asciiTheme="majorHAnsi" w:eastAsiaTheme="majorEastAsia" w:hAnsiTheme="majorHAnsi" w:cstheme="majorHAnsi"/>
      <w:b/>
      <w:color w:val="000000" w:themeColor="text1"/>
      <w:sz w:val="16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591E9C"/>
    <w:rPr>
      <w:rFonts w:asciiTheme="majorHAnsi" w:eastAsiaTheme="majorEastAsia" w:hAnsiTheme="majorHAnsi" w:cstheme="majorBidi"/>
      <w:kern w:val="32"/>
      <w:sz w:val="16"/>
      <w:szCs w:val="32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591E9C"/>
    <w:rPr>
      <w:rFonts w:asciiTheme="majorHAnsi" w:eastAsia="Times New Roman" w:hAnsiTheme="majorHAnsi" w:cs="Times New Roman"/>
      <w:b/>
      <w:sz w:val="16"/>
      <w:szCs w:val="20"/>
    </w:rPr>
  </w:style>
  <w:style w:type="paragraph" w:customStyle="1" w:styleId="ContactInformation">
    <w:name w:val="Contact Information"/>
    <w:basedOn w:val="Heading2"/>
    <w:qFormat/>
    <w:rsid w:val="00591E9C"/>
    <w:rPr>
      <w:rFonts w:asciiTheme="minorHAnsi" w:hAnsiTheme="minorHAnsi"/>
    </w:rPr>
  </w:style>
  <w:style w:type="paragraph" w:customStyle="1" w:styleId="ResumeHeading1">
    <w:name w:val="Resume Heading 1"/>
    <w:basedOn w:val="Heading3"/>
    <w:qFormat/>
    <w:rsid w:val="00591E9C"/>
    <w:pPr>
      <w:framePr w:hSpace="187" w:wrap="around" w:vAnchor="text" w:hAnchor="page" w:xAlign="center" w:y="1"/>
      <w:suppressOverlap/>
    </w:pPr>
  </w:style>
  <w:style w:type="paragraph" w:customStyle="1" w:styleId="JobTitle">
    <w:name w:val="Job Title"/>
    <w:basedOn w:val="Heading4"/>
    <w:qFormat/>
    <w:rsid w:val="00591E9C"/>
    <w:pPr>
      <w:framePr w:hSpace="187" w:wrap="around" w:vAnchor="text" w:hAnchor="page" w:xAlign="center" w:y="1"/>
      <w:suppressOverlap/>
    </w:pPr>
  </w:style>
  <w:style w:type="paragraph" w:customStyle="1" w:styleId="Dates">
    <w:name w:val="Dates"/>
    <w:basedOn w:val="Normal"/>
    <w:qFormat/>
    <w:rsid w:val="00591E9C"/>
    <w:pPr>
      <w:spacing w:after="120"/>
    </w:pPr>
    <w:rPr>
      <w:rFonts w:asciiTheme="minorHAnsi" w:eastAsia="Times New Roman" w:hAnsiTheme="minorHAnsi" w:cs="Times New Roman"/>
      <w:i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1E9C"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E9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unhideWhenUsed/>
    <w:rsid w:val="00E84D24"/>
    <w:rPr>
      <w:color w:val="808080"/>
    </w:rPr>
  </w:style>
  <w:style w:type="paragraph" w:styleId="Header">
    <w:name w:val="header"/>
    <w:basedOn w:val="Normal"/>
    <w:link w:val="HeaderChar"/>
    <w:unhideWhenUsed/>
    <w:rsid w:val="007D1A74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7D1A74"/>
    <w:rPr>
      <w:rFonts w:ascii="Century Gothic" w:hAnsi="Century Gothic"/>
      <w:sz w:val="16"/>
      <w:szCs w:val="24"/>
    </w:rPr>
  </w:style>
  <w:style w:type="paragraph" w:styleId="Footer">
    <w:name w:val="footer"/>
    <w:basedOn w:val="Normal"/>
    <w:link w:val="FooterChar"/>
    <w:unhideWhenUsed/>
    <w:rsid w:val="007D1A74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7D1A74"/>
    <w:rPr>
      <w:rFonts w:ascii="Century Gothic" w:hAnsi="Century Gothic"/>
      <w:sz w:val="16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/>
    <w:lsdException w:name="heading 2" w:semiHidden="0" w:uiPriority="1" w:unhideWhenUsed="0"/>
    <w:lsdException w:name="heading 3" w:semiHidden="0" w:uiPriority="1" w:unhideWhenUsed="0"/>
    <w:lsdException w:name="heading 4" w:uiPriority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header" w:uiPriority="0"/>
    <w:lsdException w:name="footer" w:uiPriority="0"/>
    <w:lsdException w:name="Title" w:uiPriority="4" w:qFormat="1"/>
    <w:lsdException w:name="Default Paragraph Font" w:uiPriority="0"/>
    <w:lsdException w:name="Body Text" w:uiPriority="0" w:qFormat="1"/>
    <w:lsdException w:name="Subtitle" w:uiPriority="5" w:qFormat="1"/>
    <w:lsdException w:name="Date" w:uiPriority="0"/>
    <w:lsdException w:name="Body Text 2" w:uiPriority="0"/>
    <w:lsdException w:name="Block Text" w:uiPriority="3" w:qFormat="1"/>
    <w:lsdException w:name="Strong" w:uiPriority="2" w:qFormat="1"/>
    <w:lsdException w:name="Emphasis" w:uiPriority="2" w:qFormat="1"/>
    <w:lsdException w:name="HTML Top of Form" w:uiPriority="0"/>
    <w:lsdException w:name="HTML Bottom of Form" w:uiPriority="0"/>
    <w:lsdException w:name="Normal Table" w:uiPriority="0"/>
    <w:lsdException w:name="No List" w:uiPriority="0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Table Grid" w:semiHidden="0" w:uiPriority="0" w:unhideWhenUsed="0"/>
    <w:lsdException w:name="Table Theme" w:uiPriority="0"/>
    <w:lsdException w:name="Revision" w:uiPriority="0" w:unhideWhenUsed="0"/>
    <w:lsdException w:name="List Paragraph" w:semiHidden="0" w:uiPriority="29" w:unhideWhenUsed="0" w:qFormat="1"/>
    <w:lsdException w:name="Quote" w:semiHidden="0" w:uiPriority="2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1E9C"/>
    <w:pPr>
      <w:spacing w:after="0" w:line="288" w:lineRule="auto"/>
    </w:pPr>
    <w:rPr>
      <w:rFonts w:ascii="Century Gothic" w:hAnsi="Century Gothic"/>
      <w:sz w:val="16"/>
      <w:szCs w:val="24"/>
    </w:rPr>
  </w:style>
  <w:style w:type="paragraph" w:styleId="Heading1">
    <w:name w:val="heading 1"/>
    <w:basedOn w:val="Normal"/>
    <w:next w:val="Normal"/>
    <w:link w:val="Heading1Char"/>
    <w:semiHidden/>
    <w:unhideWhenUsed/>
    <w:rsid w:val="00591E9C"/>
    <w:pPr>
      <w:spacing w:before="240"/>
      <w:outlineLvl w:val="0"/>
    </w:pPr>
    <w:rPr>
      <w:rFonts w:asciiTheme="majorHAnsi" w:eastAsia="Times New Roman" w:hAnsiTheme="majorHAnsi" w:cs="Times New Roman"/>
      <w:b/>
      <w:szCs w:val="22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rsid w:val="00591E9C"/>
    <w:pPr>
      <w:keepNext/>
      <w:keepLines/>
      <w:spacing w:before="40" w:after="40"/>
      <w:outlineLvl w:val="1"/>
    </w:pPr>
    <w:rPr>
      <w:rFonts w:asciiTheme="majorHAnsi" w:eastAsiaTheme="majorEastAsia" w:hAnsiTheme="majorHAnsi" w:cstheme="majorBidi"/>
      <w:kern w:val="32"/>
      <w:szCs w:val="32"/>
    </w:rPr>
  </w:style>
  <w:style w:type="paragraph" w:styleId="Heading3">
    <w:name w:val="heading 3"/>
    <w:basedOn w:val="Normal"/>
    <w:next w:val="Normal"/>
    <w:link w:val="Heading3Char"/>
    <w:uiPriority w:val="1"/>
    <w:unhideWhenUsed/>
    <w:rsid w:val="00591E9C"/>
    <w:pPr>
      <w:keepNext/>
      <w:keepLines/>
      <w:outlineLvl w:val="2"/>
    </w:pPr>
    <w:rPr>
      <w:rFonts w:asciiTheme="majorHAnsi" w:eastAsiaTheme="majorEastAsia" w:hAnsiTheme="majorHAnsi" w:cstheme="majorHAnsi"/>
      <w:b/>
      <w:color w:val="000000" w:themeColor="text1"/>
      <w:szCs w:val="28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rsid w:val="00591E9C"/>
    <w:pPr>
      <w:jc w:val="both"/>
      <w:outlineLvl w:val="3"/>
    </w:pPr>
    <w:rPr>
      <w:rFonts w:asciiTheme="majorHAnsi" w:eastAsia="Times New Roman" w:hAnsiTheme="majorHAnsi" w:cs="Times New Roman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semiHidden/>
    <w:rsid w:val="00591E9C"/>
    <w:rPr>
      <w:rFonts w:asciiTheme="majorHAnsi" w:eastAsia="Times New Roman" w:hAnsiTheme="majorHAnsi" w:cs="Times New Roman"/>
      <w:b/>
      <w:sz w:val="16"/>
    </w:rPr>
  </w:style>
  <w:style w:type="paragraph" w:styleId="BodyText">
    <w:name w:val="Body Text"/>
    <w:basedOn w:val="Normal"/>
    <w:link w:val="BodyTextChar"/>
    <w:unhideWhenUsed/>
    <w:qFormat/>
    <w:rsid w:val="00591E9C"/>
    <w:pPr>
      <w:spacing w:after="120"/>
    </w:pPr>
    <w:rPr>
      <w:rFonts w:asciiTheme="minorHAnsi" w:hAnsiTheme="minorHAnsi"/>
    </w:rPr>
  </w:style>
  <w:style w:type="character" w:customStyle="1" w:styleId="BodyTextChar">
    <w:name w:val="Body Text Char"/>
    <w:basedOn w:val="DefaultParagraphFont"/>
    <w:link w:val="BodyText"/>
    <w:rsid w:val="00591E9C"/>
    <w:rPr>
      <w:sz w:val="16"/>
      <w:szCs w:val="24"/>
    </w:rPr>
  </w:style>
  <w:style w:type="paragraph" w:customStyle="1" w:styleId="BulletedList">
    <w:name w:val="Bulleted List"/>
    <w:basedOn w:val="BodyText"/>
    <w:semiHidden/>
    <w:unhideWhenUsed/>
    <w:qFormat/>
    <w:rsid w:val="00591E9C"/>
    <w:pPr>
      <w:numPr>
        <w:numId w:val="1"/>
      </w:numPr>
      <w:spacing w:after="80"/>
      <w:ind w:left="288" w:hanging="288"/>
    </w:pPr>
  </w:style>
  <w:style w:type="table" w:styleId="TableGrid">
    <w:name w:val="Table Grid"/>
    <w:basedOn w:val="TableNormal"/>
    <w:rsid w:val="00591E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YourName">
    <w:name w:val="Your Name"/>
    <w:basedOn w:val="Normal"/>
    <w:qFormat/>
    <w:rsid w:val="00591E9C"/>
    <w:rPr>
      <w:rFonts w:asciiTheme="majorHAnsi" w:eastAsia="Times New Roman" w:hAnsiTheme="majorHAnsi" w:cs="Times New Roman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1"/>
    <w:rsid w:val="00591E9C"/>
    <w:rPr>
      <w:rFonts w:asciiTheme="majorHAnsi" w:eastAsiaTheme="majorEastAsia" w:hAnsiTheme="majorHAnsi" w:cstheme="majorHAnsi"/>
      <w:b/>
      <w:color w:val="000000" w:themeColor="text1"/>
      <w:sz w:val="16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591E9C"/>
    <w:rPr>
      <w:rFonts w:asciiTheme="majorHAnsi" w:eastAsiaTheme="majorEastAsia" w:hAnsiTheme="majorHAnsi" w:cstheme="majorBidi"/>
      <w:kern w:val="32"/>
      <w:sz w:val="16"/>
      <w:szCs w:val="32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591E9C"/>
    <w:rPr>
      <w:rFonts w:asciiTheme="majorHAnsi" w:eastAsia="Times New Roman" w:hAnsiTheme="majorHAnsi" w:cs="Times New Roman"/>
      <w:b/>
      <w:sz w:val="16"/>
      <w:szCs w:val="20"/>
    </w:rPr>
  </w:style>
  <w:style w:type="paragraph" w:customStyle="1" w:styleId="ContactInformation">
    <w:name w:val="Contact Information"/>
    <w:basedOn w:val="Heading2"/>
    <w:qFormat/>
    <w:rsid w:val="00591E9C"/>
    <w:rPr>
      <w:rFonts w:asciiTheme="minorHAnsi" w:hAnsiTheme="minorHAnsi"/>
    </w:rPr>
  </w:style>
  <w:style w:type="paragraph" w:customStyle="1" w:styleId="ResumeHeading1">
    <w:name w:val="Resume Heading 1"/>
    <w:basedOn w:val="Heading3"/>
    <w:qFormat/>
    <w:rsid w:val="00591E9C"/>
    <w:pPr>
      <w:framePr w:hSpace="187" w:wrap="around" w:vAnchor="text" w:hAnchor="page" w:xAlign="center" w:y="1"/>
      <w:suppressOverlap/>
    </w:pPr>
  </w:style>
  <w:style w:type="paragraph" w:customStyle="1" w:styleId="JobTitle">
    <w:name w:val="Job Title"/>
    <w:basedOn w:val="Heading4"/>
    <w:qFormat/>
    <w:rsid w:val="00591E9C"/>
    <w:pPr>
      <w:framePr w:hSpace="187" w:wrap="around" w:vAnchor="text" w:hAnchor="page" w:xAlign="center" w:y="1"/>
      <w:suppressOverlap/>
    </w:pPr>
  </w:style>
  <w:style w:type="paragraph" w:customStyle="1" w:styleId="Dates">
    <w:name w:val="Dates"/>
    <w:basedOn w:val="Normal"/>
    <w:qFormat/>
    <w:rsid w:val="00591E9C"/>
    <w:pPr>
      <w:spacing w:after="120"/>
    </w:pPr>
    <w:rPr>
      <w:rFonts w:asciiTheme="minorHAnsi" w:eastAsia="Times New Roman" w:hAnsiTheme="minorHAnsi" w:cs="Times New Roman"/>
      <w:i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1E9C"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E9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unhideWhenUsed/>
    <w:rsid w:val="00E84D24"/>
    <w:rPr>
      <w:color w:val="808080"/>
    </w:rPr>
  </w:style>
  <w:style w:type="paragraph" w:styleId="Header">
    <w:name w:val="header"/>
    <w:basedOn w:val="Normal"/>
    <w:link w:val="HeaderChar"/>
    <w:unhideWhenUsed/>
    <w:rsid w:val="007D1A74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7D1A74"/>
    <w:rPr>
      <w:rFonts w:ascii="Century Gothic" w:hAnsi="Century Gothic"/>
      <w:sz w:val="16"/>
      <w:szCs w:val="24"/>
    </w:rPr>
  </w:style>
  <w:style w:type="paragraph" w:styleId="Footer">
    <w:name w:val="footer"/>
    <w:basedOn w:val="Normal"/>
    <w:link w:val="FooterChar"/>
    <w:unhideWhenUsed/>
    <w:rsid w:val="007D1A74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7D1A74"/>
    <w:rPr>
      <w:rFonts w:ascii="Century Gothic" w:hAnsi="Century Gothic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21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HMEDS~1\AppData\Local\Temp\TS01007268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26D371B9822478D85C8408D9B3F3C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436E55-AB77-46FC-BEF3-39F1CF1D564F}"/>
      </w:docPartPr>
      <w:docPartBody>
        <w:p w:rsidR="00D5561F" w:rsidRDefault="00520057">
          <w:pPr>
            <w:pStyle w:val="926D371B9822478D85C8408D9B3F3C55"/>
          </w:pPr>
          <w:r>
            <w:t>[Your Name]</w:t>
          </w:r>
        </w:p>
      </w:docPartBody>
    </w:docPart>
    <w:docPart>
      <w:docPartPr>
        <w:name w:val="51F359F512F24C9C9C384E98B16F9F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D3F1CA-D3B4-4D57-A1E2-984A38B236FB}"/>
      </w:docPartPr>
      <w:docPartBody>
        <w:p w:rsidR="00D5561F" w:rsidRDefault="00520057">
          <w:pPr>
            <w:pStyle w:val="51F359F512F24C9C9C384E98B16F9F12"/>
          </w:pPr>
          <w:r>
            <w:rPr>
              <w:rStyle w:val="PlaceholderText"/>
            </w:rPr>
            <w:t>[Start date]</w:t>
          </w:r>
        </w:p>
      </w:docPartBody>
    </w:docPart>
    <w:docPart>
      <w:docPartPr>
        <w:name w:val="06E6DF0FB75F490FA023E81E8FEEB8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A067F1-29DD-43FD-9B81-F41FB66B7FC5}"/>
      </w:docPartPr>
      <w:docPartBody>
        <w:p w:rsidR="00D5561F" w:rsidRDefault="00520057">
          <w:pPr>
            <w:pStyle w:val="06E6DF0FB75F490FA023E81E8FEEB802"/>
          </w:pPr>
          <w:r>
            <w:rPr>
              <w:rStyle w:val="PlaceholderText"/>
            </w:rPr>
            <w:t>[Start date]</w:t>
          </w:r>
        </w:p>
      </w:docPartBody>
    </w:docPart>
    <w:docPart>
      <w:docPartPr>
        <w:name w:val="B9B15A97A69B4568946089EED8EB4D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6B42DC-F379-4EAC-9BD1-8CE711B8A030}"/>
      </w:docPartPr>
      <w:docPartBody>
        <w:p w:rsidR="00D5561F" w:rsidRDefault="00520057">
          <w:pPr>
            <w:pStyle w:val="B9B15A97A69B4568946089EED8EB4D16"/>
          </w:pPr>
          <w:r>
            <w:rPr>
              <w:rStyle w:val="PlaceholderText"/>
            </w:rPr>
            <w:t>[End date]</w:t>
          </w:r>
        </w:p>
      </w:docPartBody>
    </w:docPart>
    <w:docPart>
      <w:docPartPr>
        <w:name w:val="36DDF25CA1104CB894B229628E0EA1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AF04E5-95E5-44F3-91B9-6FDCF305671E}"/>
      </w:docPartPr>
      <w:docPartBody>
        <w:p w:rsidR="00D5561F" w:rsidRDefault="00520057">
          <w:pPr>
            <w:pStyle w:val="36DDF25CA1104CB894B229628E0EA191"/>
          </w:pPr>
          <w:r>
            <w:rPr>
              <w:rStyle w:val="PlaceholderText"/>
            </w:rPr>
            <w:t>[Start date]</w:t>
          </w:r>
        </w:p>
      </w:docPartBody>
    </w:docPart>
    <w:docPart>
      <w:docPartPr>
        <w:name w:val="11D968307CE141B69625B4F25C34F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32320B-6815-4173-BB94-13E4AAC954C8}"/>
      </w:docPartPr>
      <w:docPartBody>
        <w:p w:rsidR="00D5561F" w:rsidRDefault="00520057">
          <w:pPr>
            <w:pStyle w:val="11D968307CE141B69625B4F25C34FB75"/>
          </w:pPr>
          <w:r>
            <w:rPr>
              <w:rStyle w:val="PlaceholderText"/>
            </w:rPr>
            <w:t>[End date]</w:t>
          </w:r>
        </w:p>
      </w:docPartBody>
    </w:docPart>
    <w:docPart>
      <w:docPartPr>
        <w:name w:val="EA2F78FC77254D24A183C0A4F31D99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818A89-8C3D-441D-85BE-352E00DFC830}"/>
      </w:docPartPr>
      <w:docPartBody>
        <w:p w:rsidR="00D5561F" w:rsidRDefault="00520057">
          <w:pPr>
            <w:pStyle w:val="EA2F78FC77254D24A183C0A4F31D9973"/>
          </w:pPr>
          <w:r>
            <w:rPr>
              <w:rStyle w:val="PlaceholderText"/>
            </w:rPr>
            <w:t>[Start date]</w:t>
          </w:r>
        </w:p>
      </w:docPartBody>
    </w:docPart>
    <w:docPart>
      <w:docPartPr>
        <w:name w:val="5C1D6F5B865B4BD3ADC1903F2B0790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1DA2A9-BB4B-44B3-977C-F232448DC655}"/>
      </w:docPartPr>
      <w:docPartBody>
        <w:p w:rsidR="00D5561F" w:rsidRDefault="00520057">
          <w:pPr>
            <w:pStyle w:val="5C1D6F5B865B4BD3ADC1903F2B0790C3"/>
          </w:pPr>
          <w:r>
            <w:rPr>
              <w:rStyle w:val="PlaceholderText"/>
            </w:rPr>
            <w:t>[End date]</w:t>
          </w:r>
        </w:p>
      </w:docPartBody>
    </w:docPart>
    <w:docPart>
      <w:docPartPr>
        <w:name w:val="E024DF08DDBC424E82434E930A155D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03972F-2EBE-42F5-AE61-927DF48A2079}"/>
      </w:docPartPr>
      <w:docPartBody>
        <w:p w:rsidR="00D5561F" w:rsidRDefault="00520057">
          <w:pPr>
            <w:pStyle w:val="E024DF08DDBC424E82434E930A155D5B"/>
          </w:pPr>
          <w:r>
            <w:rPr>
              <w:rStyle w:val="PlaceholderText"/>
            </w:rPr>
            <w:t>[Date graduated]</w:t>
          </w:r>
        </w:p>
      </w:docPartBody>
    </w:docPart>
    <w:docPart>
      <w:docPartPr>
        <w:name w:val="F1B348F605634533A0185C0A7C091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74B619-8DF3-4D69-B1DD-BA3C72AE9730}"/>
      </w:docPartPr>
      <w:docPartBody>
        <w:p w:rsidR="00D5561F" w:rsidRDefault="000E7E23" w:rsidP="000E7E23">
          <w:pPr>
            <w:pStyle w:val="F1B348F605634533A0185C0A7C091AFB"/>
          </w:pPr>
          <w:r>
            <w:rPr>
              <w:rStyle w:val="PlaceholderText"/>
            </w:rPr>
            <w:t>[Start date]</w:t>
          </w:r>
        </w:p>
      </w:docPartBody>
    </w:docPart>
    <w:docPart>
      <w:docPartPr>
        <w:name w:val="4E038FDB50884E1093CCFA386B556B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99D53-4CE3-4293-A10D-7998F7F4B927}"/>
      </w:docPartPr>
      <w:docPartBody>
        <w:p w:rsidR="00D5561F" w:rsidRDefault="000E7E23" w:rsidP="000E7E23">
          <w:pPr>
            <w:pStyle w:val="4E038FDB50884E1093CCFA386B556B98"/>
          </w:pPr>
          <w:r>
            <w:rPr>
              <w:rStyle w:val="PlaceholderText"/>
            </w:rPr>
            <w:t>[End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E23"/>
    <w:rsid w:val="000E7E23"/>
    <w:rsid w:val="003C1822"/>
    <w:rsid w:val="00520057"/>
    <w:rsid w:val="00D5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26D371B9822478D85C8408D9B3F3C55">
    <w:name w:val="926D371B9822478D85C8408D9B3F3C55"/>
  </w:style>
  <w:style w:type="paragraph" w:customStyle="1" w:styleId="33D03EA1C81342888A65F0BF6F2066C0">
    <w:name w:val="33D03EA1C81342888A65F0BF6F2066C0"/>
  </w:style>
  <w:style w:type="paragraph" w:customStyle="1" w:styleId="4583EE61E2FF4973AD1B111BFDD8C2B3">
    <w:name w:val="4583EE61E2FF4973AD1B111BFDD8C2B3"/>
  </w:style>
  <w:style w:type="paragraph" w:customStyle="1" w:styleId="8BB720EBED3C4782B31A7C03D5CB242C">
    <w:name w:val="8BB720EBED3C4782B31A7C03D5CB242C"/>
  </w:style>
  <w:style w:type="paragraph" w:customStyle="1" w:styleId="C3DF9D5B65F148379CC412E9FAC09D1B">
    <w:name w:val="C3DF9D5B65F148379CC412E9FAC09D1B"/>
  </w:style>
  <w:style w:type="paragraph" w:customStyle="1" w:styleId="8D8672665DE24AFF80C51C6BF430FC63">
    <w:name w:val="8D8672665DE24AFF80C51C6BF430FC63"/>
  </w:style>
  <w:style w:type="paragraph" w:customStyle="1" w:styleId="4C20F753869E42F087549E7C77BF43E1">
    <w:name w:val="4C20F753869E42F087549E7C77BF43E1"/>
  </w:style>
  <w:style w:type="paragraph" w:customStyle="1" w:styleId="CDCB23FE32A9401CB97240FAF5B7C7AF">
    <w:name w:val="CDCB23FE32A9401CB97240FAF5B7C7AF"/>
  </w:style>
  <w:style w:type="character" w:styleId="PlaceholderText">
    <w:name w:val="Placeholder Text"/>
    <w:basedOn w:val="DefaultParagraphFont"/>
    <w:uiPriority w:val="99"/>
    <w:unhideWhenUsed/>
    <w:rsid w:val="000E7E23"/>
    <w:rPr>
      <w:color w:val="808080"/>
    </w:rPr>
  </w:style>
  <w:style w:type="paragraph" w:customStyle="1" w:styleId="51F359F512F24C9C9C384E98B16F9F12">
    <w:name w:val="51F359F512F24C9C9C384E98B16F9F12"/>
  </w:style>
  <w:style w:type="paragraph" w:customStyle="1" w:styleId="171A44340317404CA745292D7EE54E38">
    <w:name w:val="171A44340317404CA745292D7EE54E38"/>
  </w:style>
  <w:style w:type="paragraph" w:customStyle="1" w:styleId="52C429D909E04BB598CC97716E57BF96">
    <w:name w:val="52C429D909E04BB598CC97716E57BF96"/>
  </w:style>
  <w:style w:type="paragraph" w:customStyle="1" w:styleId="3C98CD23BE7449DEA1B3B30D6338D497">
    <w:name w:val="3C98CD23BE7449DEA1B3B30D6338D497"/>
  </w:style>
  <w:style w:type="paragraph" w:customStyle="1" w:styleId="25FC3AE28037461999AD52640640BC5A">
    <w:name w:val="25FC3AE28037461999AD52640640BC5A"/>
  </w:style>
  <w:style w:type="paragraph" w:customStyle="1" w:styleId="9027E60A694A4F9888DDA98CC620A328">
    <w:name w:val="9027E60A694A4F9888DDA98CC620A328"/>
  </w:style>
  <w:style w:type="paragraph" w:customStyle="1" w:styleId="68046CE99A1B47A8AEFD9E87650F2A47">
    <w:name w:val="68046CE99A1B47A8AEFD9E87650F2A47"/>
  </w:style>
  <w:style w:type="paragraph" w:customStyle="1" w:styleId="1C9D4270892648A5AE6BF861A9804638">
    <w:name w:val="1C9D4270892648A5AE6BF861A9804638"/>
  </w:style>
  <w:style w:type="paragraph" w:customStyle="1" w:styleId="06E6DF0FB75F490FA023E81E8FEEB802">
    <w:name w:val="06E6DF0FB75F490FA023E81E8FEEB802"/>
  </w:style>
  <w:style w:type="paragraph" w:customStyle="1" w:styleId="B9B15A97A69B4568946089EED8EB4D16">
    <w:name w:val="B9B15A97A69B4568946089EED8EB4D16"/>
  </w:style>
  <w:style w:type="paragraph" w:customStyle="1" w:styleId="30B811B36B5A4B5C912A2D0EABFDC774">
    <w:name w:val="30B811B36B5A4B5C912A2D0EABFDC774"/>
  </w:style>
  <w:style w:type="paragraph" w:customStyle="1" w:styleId="2008B29B247D458DA7181AAF588FDE11">
    <w:name w:val="2008B29B247D458DA7181AAF588FDE11"/>
  </w:style>
  <w:style w:type="paragraph" w:customStyle="1" w:styleId="FBC7ECA012694ECF966A1CB18BB4EDD1">
    <w:name w:val="FBC7ECA012694ECF966A1CB18BB4EDD1"/>
  </w:style>
  <w:style w:type="paragraph" w:customStyle="1" w:styleId="FAF787AAFBFF428AA04B069778F79187">
    <w:name w:val="FAF787AAFBFF428AA04B069778F79187"/>
  </w:style>
  <w:style w:type="paragraph" w:customStyle="1" w:styleId="FB468E09953D48279B28785949E26736">
    <w:name w:val="FB468E09953D48279B28785949E26736"/>
  </w:style>
  <w:style w:type="paragraph" w:customStyle="1" w:styleId="E1247EA814734CF9A5F600DD04160B3C">
    <w:name w:val="E1247EA814734CF9A5F600DD04160B3C"/>
  </w:style>
  <w:style w:type="paragraph" w:customStyle="1" w:styleId="36DDF25CA1104CB894B229628E0EA191">
    <w:name w:val="36DDF25CA1104CB894B229628E0EA191"/>
  </w:style>
  <w:style w:type="paragraph" w:customStyle="1" w:styleId="11D968307CE141B69625B4F25C34FB75">
    <w:name w:val="11D968307CE141B69625B4F25C34FB75"/>
  </w:style>
  <w:style w:type="paragraph" w:customStyle="1" w:styleId="D948DBB41CB1406E92CD021A93AE729D">
    <w:name w:val="D948DBB41CB1406E92CD021A93AE729D"/>
  </w:style>
  <w:style w:type="paragraph" w:customStyle="1" w:styleId="A6E4F47662364D25BB42BF6D2C3A2028">
    <w:name w:val="A6E4F47662364D25BB42BF6D2C3A2028"/>
  </w:style>
  <w:style w:type="paragraph" w:customStyle="1" w:styleId="E501D95FBB5C49E2932956C2CA427937">
    <w:name w:val="E501D95FBB5C49E2932956C2CA427937"/>
  </w:style>
  <w:style w:type="paragraph" w:customStyle="1" w:styleId="EB38769EC20549B4B048A00389BAE6A6">
    <w:name w:val="EB38769EC20549B4B048A00389BAE6A6"/>
  </w:style>
  <w:style w:type="paragraph" w:customStyle="1" w:styleId="FD139D61DFE94493817A7E9064C624CB">
    <w:name w:val="FD139D61DFE94493817A7E9064C624CB"/>
  </w:style>
  <w:style w:type="paragraph" w:customStyle="1" w:styleId="B749ED640AA0466BBE768D09A66AF049">
    <w:name w:val="B749ED640AA0466BBE768D09A66AF049"/>
  </w:style>
  <w:style w:type="paragraph" w:customStyle="1" w:styleId="EA2F78FC77254D24A183C0A4F31D9973">
    <w:name w:val="EA2F78FC77254D24A183C0A4F31D9973"/>
  </w:style>
  <w:style w:type="paragraph" w:customStyle="1" w:styleId="5C1D6F5B865B4BD3ADC1903F2B0790C3">
    <w:name w:val="5C1D6F5B865B4BD3ADC1903F2B0790C3"/>
  </w:style>
  <w:style w:type="paragraph" w:customStyle="1" w:styleId="CBD5B43BA61C41AF9305EEFD4B45C680">
    <w:name w:val="CBD5B43BA61C41AF9305EEFD4B45C680"/>
  </w:style>
  <w:style w:type="paragraph" w:customStyle="1" w:styleId="5D13F15446974F96B3C1FD98EEB59990">
    <w:name w:val="5D13F15446974F96B3C1FD98EEB59990"/>
  </w:style>
  <w:style w:type="paragraph" w:customStyle="1" w:styleId="6B0DEA95745942D490DF9F2647CBAF92">
    <w:name w:val="6B0DEA95745942D490DF9F2647CBAF92"/>
  </w:style>
  <w:style w:type="paragraph" w:customStyle="1" w:styleId="542C9312D60A45EDB4724EF85B910277">
    <w:name w:val="542C9312D60A45EDB4724EF85B910277"/>
  </w:style>
  <w:style w:type="paragraph" w:customStyle="1" w:styleId="6F19D5647F4047DD8855E2626C364464">
    <w:name w:val="6F19D5647F4047DD8855E2626C364464"/>
  </w:style>
  <w:style w:type="paragraph" w:customStyle="1" w:styleId="6912F066371C40B591CE0EB31A575DEE">
    <w:name w:val="6912F066371C40B591CE0EB31A575DEE"/>
  </w:style>
  <w:style w:type="paragraph" w:customStyle="1" w:styleId="E024DF08DDBC424E82434E930A155D5B">
    <w:name w:val="E024DF08DDBC424E82434E930A155D5B"/>
  </w:style>
  <w:style w:type="paragraph" w:customStyle="1" w:styleId="6AF392DBE20D427B9BC56F0E51BA1FB1">
    <w:name w:val="6AF392DBE20D427B9BC56F0E51BA1FB1"/>
  </w:style>
  <w:style w:type="paragraph" w:customStyle="1" w:styleId="245411B959584712922B80D83C43EA57">
    <w:name w:val="245411B959584712922B80D83C43EA57"/>
  </w:style>
  <w:style w:type="paragraph" w:customStyle="1" w:styleId="F1B348F605634533A0185C0A7C091AFB">
    <w:name w:val="F1B348F605634533A0185C0A7C091AFB"/>
    <w:rsid w:val="000E7E23"/>
  </w:style>
  <w:style w:type="paragraph" w:customStyle="1" w:styleId="4E038FDB50884E1093CCFA386B556B98">
    <w:name w:val="4E038FDB50884E1093CCFA386B556B98"/>
    <w:rsid w:val="000E7E2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26D371B9822478D85C8408D9B3F3C55">
    <w:name w:val="926D371B9822478D85C8408D9B3F3C55"/>
  </w:style>
  <w:style w:type="paragraph" w:customStyle="1" w:styleId="33D03EA1C81342888A65F0BF6F2066C0">
    <w:name w:val="33D03EA1C81342888A65F0BF6F2066C0"/>
  </w:style>
  <w:style w:type="paragraph" w:customStyle="1" w:styleId="4583EE61E2FF4973AD1B111BFDD8C2B3">
    <w:name w:val="4583EE61E2FF4973AD1B111BFDD8C2B3"/>
  </w:style>
  <w:style w:type="paragraph" w:customStyle="1" w:styleId="8BB720EBED3C4782B31A7C03D5CB242C">
    <w:name w:val="8BB720EBED3C4782B31A7C03D5CB242C"/>
  </w:style>
  <w:style w:type="paragraph" w:customStyle="1" w:styleId="C3DF9D5B65F148379CC412E9FAC09D1B">
    <w:name w:val="C3DF9D5B65F148379CC412E9FAC09D1B"/>
  </w:style>
  <w:style w:type="paragraph" w:customStyle="1" w:styleId="8D8672665DE24AFF80C51C6BF430FC63">
    <w:name w:val="8D8672665DE24AFF80C51C6BF430FC63"/>
  </w:style>
  <w:style w:type="paragraph" w:customStyle="1" w:styleId="4C20F753869E42F087549E7C77BF43E1">
    <w:name w:val="4C20F753869E42F087549E7C77BF43E1"/>
  </w:style>
  <w:style w:type="paragraph" w:customStyle="1" w:styleId="CDCB23FE32A9401CB97240FAF5B7C7AF">
    <w:name w:val="CDCB23FE32A9401CB97240FAF5B7C7AF"/>
  </w:style>
  <w:style w:type="character" w:styleId="PlaceholderText">
    <w:name w:val="Placeholder Text"/>
    <w:basedOn w:val="DefaultParagraphFont"/>
    <w:uiPriority w:val="99"/>
    <w:unhideWhenUsed/>
    <w:rsid w:val="000E7E23"/>
    <w:rPr>
      <w:color w:val="808080"/>
    </w:rPr>
  </w:style>
  <w:style w:type="paragraph" w:customStyle="1" w:styleId="51F359F512F24C9C9C384E98B16F9F12">
    <w:name w:val="51F359F512F24C9C9C384E98B16F9F12"/>
  </w:style>
  <w:style w:type="paragraph" w:customStyle="1" w:styleId="171A44340317404CA745292D7EE54E38">
    <w:name w:val="171A44340317404CA745292D7EE54E38"/>
  </w:style>
  <w:style w:type="paragraph" w:customStyle="1" w:styleId="52C429D909E04BB598CC97716E57BF96">
    <w:name w:val="52C429D909E04BB598CC97716E57BF96"/>
  </w:style>
  <w:style w:type="paragraph" w:customStyle="1" w:styleId="3C98CD23BE7449DEA1B3B30D6338D497">
    <w:name w:val="3C98CD23BE7449DEA1B3B30D6338D497"/>
  </w:style>
  <w:style w:type="paragraph" w:customStyle="1" w:styleId="25FC3AE28037461999AD52640640BC5A">
    <w:name w:val="25FC3AE28037461999AD52640640BC5A"/>
  </w:style>
  <w:style w:type="paragraph" w:customStyle="1" w:styleId="9027E60A694A4F9888DDA98CC620A328">
    <w:name w:val="9027E60A694A4F9888DDA98CC620A328"/>
  </w:style>
  <w:style w:type="paragraph" w:customStyle="1" w:styleId="68046CE99A1B47A8AEFD9E87650F2A47">
    <w:name w:val="68046CE99A1B47A8AEFD9E87650F2A47"/>
  </w:style>
  <w:style w:type="paragraph" w:customStyle="1" w:styleId="1C9D4270892648A5AE6BF861A9804638">
    <w:name w:val="1C9D4270892648A5AE6BF861A9804638"/>
  </w:style>
  <w:style w:type="paragraph" w:customStyle="1" w:styleId="06E6DF0FB75F490FA023E81E8FEEB802">
    <w:name w:val="06E6DF0FB75F490FA023E81E8FEEB802"/>
  </w:style>
  <w:style w:type="paragraph" w:customStyle="1" w:styleId="B9B15A97A69B4568946089EED8EB4D16">
    <w:name w:val="B9B15A97A69B4568946089EED8EB4D16"/>
  </w:style>
  <w:style w:type="paragraph" w:customStyle="1" w:styleId="30B811B36B5A4B5C912A2D0EABFDC774">
    <w:name w:val="30B811B36B5A4B5C912A2D0EABFDC774"/>
  </w:style>
  <w:style w:type="paragraph" w:customStyle="1" w:styleId="2008B29B247D458DA7181AAF588FDE11">
    <w:name w:val="2008B29B247D458DA7181AAF588FDE11"/>
  </w:style>
  <w:style w:type="paragraph" w:customStyle="1" w:styleId="FBC7ECA012694ECF966A1CB18BB4EDD1">
    <w:name w:val="FBC7ECA012694ECF966A1CB18BB4EDD1"/>
  </w:style>
  <w:style w:type="paragraph" w:customStyle="1" w:styleId="FAF787AAFBFF428AA04B069778F79187">
    <w:name w:val="FAF787AAFBFF428AA04B069778F79187"/>
  </w:style>
  <w:style w:type="paragraph" w:customStyle="1" w:styleId="FB468E09953D48279B28785949E26736">
    <w:name w:val="FB468E09953D48279B28785949E26736"/>
  </w:style>
  <w:style w:type="paragraph" w:customStyle="1" w:styleId="E1247EA814734CF9A5F600DD04160B3C">
    <w:name w:val="E1247EA814734CF9A5F600DD04160B3C"/>
  </w:style>
  <w:style w:type="paragraph" w:customStyle="1" w:styleId="36DDF25CA1104CB894B229628E0EA191">
    <w:name w:val="36DDF25CA1104CB894B229628E0EA191"/>
  </w:style>
  <w:style w:type="paragraph" w:customStyle="1" w:styleId="11D968307CE141B69625B4F25C34FB75">
    <w:name w:val="11D968307CE141B69625B4F25C34FB75"/>
  </w:style>
  <w:style w:type="paragraph" w:customStyle="1" w:styleId="D948DBB41CB1406E92CD021A93AE729D">
    <w:name w:val="D948DBB41CB1406E92CD021A93AE729D"/>
  </w:style>
  <w:style w:type="paragraph" w:customStyle="1" w:styleId="A6E4F47662364D25BB42BF6D2C3A2028">
    <w:name w:val="A6E4F47662364D25BB42BF6D2C3A2028"/>
  </w:style>
  <w:style w:type="paragraph" w:customStyle="1" w:styleId="E501D95FBB5C49E2932956C2CA427937">
    <w:name w:val="E501D95FBB5C49E2932956C2CA427937"/>
  </w:style>
  <w:style w:type="paragraph" w:customStyle="1" w:styleId="EB38769EC20549B4B048A00389BAE6A6">
    <w:name w:val="EB38769EC20549B4B048A00389BAE6A6"/>
  </w:style>
  <w:style w:type="paragraph" w:customStyle="1" w:styleId="FD139D61DFE94493817A7E9064C624CB">
    <w:name w:val="FD139D61DFE94493817A7E9064C624CB"/>
  </w:style>
  <w:style w:type="paragraph" w:customStyle="1" w:styleId="B749ED640AA0466BBE768D09A66AF049">
    <w:name w:val="B749ED640AA0466BBE768D09A66AF049"/>
  </w:style>
  <w:style w:type="paragraph" w:customStyle="1" w:styleId="EA2F78FC77254D24A183C0A4F31D9973">
    <w:name w:val="EA2F78FC77254D24A183C0A4F31D9973"/>
  </w:style>
  <w:style w:type="paragraph" w:customStyle="1" w:styleId="5C1D6F5B865B4BD3ADC1903F2B0790C3">
    <w:name w:val="5C1D6F5B865B4BD3ADC1903F2B0790C3"/>
  </w:style>
  <w:style w:type="paragraph" w:customStyle="1" w:styleId="CBD5B43BA61C41AF9305EEFD4B45C680">
    <w:name w:val="CBD5B43BA61C41AF9305EEFD4B45C680"/>
  </w:style>
  <w:style w:type="paragraph" w:customStyle="1" w:styleId="5D13F15446974F96B3C1FD98EEB59990">
    <w:name w:val="5D13F15446974F96B3C1FD98EEB59990"/>
  </w:style>
  <w:style w:type="paragraph" w:customStyle="1" w:styleId="6B0DEA95745942D490DF9F2647CBAF92">
    <w:name w:val="6B0DEA95745942D490DF9F2647CBAF92"/>
  </w:style>
  <w:style w:type="paragraph" w:customStyle="1" w:styleId="542C9312D60A45EDB4724EF85B910277">
    <w:name w:val="542C9312D60A45EDB4724EF85B910277"/>
  </w:style>
  <w:style w:type="paragraph" w:customStyle="1" w:styleId="6F19D5647F4047DD8855E2626C364464">
    <w:name w:val="6F19D5647F4047DD8855E2626C364464"/>
  </w:style>
  <w:style w:type="paragraph" w:customStyle="1" w:styleId="6912F066371C40B591CE0EB31A575DEE">
    <w:name w:val="6912F066371C40B591CE0EB31A575DEE"/>
  </w:style>
  <w:style w:type="paragraph" w:customStyle="1" w:styleId="E024DF08DDBC424E82434E930A155D5B">
    <w:name w:val="E024DF08DDBC424E82434E930A155D5B"/>
  </w:style>
  <w:style w:type="paragraph" w:customStyle="1" w:styleId="6AF392DBE20D427B9BC56F0E51BA1FB1">
    <w:name w:val="6AF392DBE20D427B9BC56F0E51BA1FB1"/>
  </w:style>
  <w:style w:type="paragraph" w:customStyle="1" w:styleId="245411B959584712922B80D83C43EA57">
    <w:name w:val="245411B959584712922B80D83C43EA57"/>
  </w:style>
  <w:style w:type="paragraph" w:customStyle="1" w:styleId="F1B348F605634533A0185C0A7C091AFB">
    <w:name w:val="F1B348F605634533A0185C0A7C091AFB"/>
    <w:rsid w:val="000E7E23"/>
  </w:style>
  <w:style w:type="paragraph" w:customStyle="1" w:styleId="4E038FDB50884E1093CCFA386B556B98">
    <w:name w:val="4E038FDB50884E1093CCFA386B556B98"/>
    <w:rsid w:val="000E7E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ustom Theme">
  <a:themeElements>
    <a:clrScheme name="Berry Moon">
      <a:dk1>
        <a:sysClr val="windowText" lastClr="000000"/>
      </a:dk1>
      <a:lt1>
        <a:sysClr val="window" lastClr="FFFFFF"/>
      </a:lt1>
      <a:dk2>
        <a:srgbClr val="AE5492"/>
      </a:dk2>
      <a:lt2>
        <a:srgbClr val="F4E7ED"/>
      </a:lt2>
      <a:accent1>
        <a:srgbClr val="7F4157"/>
      </a:accent1>
      <a:accent2>
        <a:srgbClr val="7C6476"/>
      </a:accent2>
      <a:accent3>
        <a:srgbClr val="B95975"/>
      </a:accent3>
      <a:accent4>
        <a:srgbClr val="F5993C"/>
      </a:accent4>
      <a:accent5>
        <a:srgbClr val="D195C0"/>
      </a:accent5>
      <a:accent6>
        <a:srgbClr val="F98754"/>
      </a:accent6>
      <a:hlink>
        <a:srgbClr val="7B2F6B"/>
      </a:hlink>
      <a:folHlink>
        <a:srgbClr val="F5993C"/>
      </a:folHlink>
    </a:clrScheme>
    <a:fontScheme name="Century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Fresh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00000"/>
              </a:schemeClr>
            </a:gs>
            <a:gs pos="27000">
              <a:schemeClr val="phClr">
                <a:tint val="45000"/>
                <a:shade val="100000"/>
                <a:satMod val="100000"/>
              </a:schemeClr>
            </a:gs>
            <a:gs pos="81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10000"/>
                <a:shade val="100000"/>
                <a:satMod val="100000"/>
              </a:schemeClr>
            </a:gs>
          </a:gsLst>
          <a:lin ang="12600000" scaled="1"/>
        </a:gradFill>
        <a:gradFill rotWithShape="1">
          <a:gsLst>
            <a:gs pos="0">
              <a:schemeClr val="phClr">
                <a:tint val="100000"/>
                <a:shade val="85000"/>
                <a:satMod val="240000"/>
              </a:schemeClr>
            </a:gs>
            <a:gs pos="31000">
              <a:schemeClr val="phClr">
                <a:tint val="100000"/>
                <a:shade val="95000"/>
                <a:satMod val="190000"/>
              </a:schemeClr>
            </a:gs>
            <a:gs pos="50000">
              <a:schemeClr val="phClr">
                <a:tint val="100000"/>
                <a:shade val="100000"/>
                <a:satMod val="175000"/>
              </a:schemeClr>
            </a:gs>
            <a:gs pos="72000">
              <a:schemeClr val="phClr">
                <a:tint val="95000"/>
                <a:shade val="100000"/>
                <a:satMod val="150000"/>
              </a:schemeClr>
            </a:gs>
            <a:gs pos="100000">
              <a:schemeClr val="phClr">
                <a:tint val="80000"/>
                <a:shade val="100000"/>
                <a:satMod val="230000"/>
              </a:schemeClr>
            </a:gs>
          </a:gsLst>
          <a:lin ang="120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50800" dir="2700000">
              <a:srgbClr val="000000">
                <a:alpha val="54117"/>
              </a:srgbClr>
            </a:outerShdw>
          </a:effectLst>
          <a:scene3d>
            <a:camera prst="orthographicFront" fov="0">
              <a:rot lat="0" lon="0" rev="0"/>
            </a:camera>
            <a:lightRig rig="flat" dir="tl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25400" stA="30000" endPos="20000" dist="50800" dir="5400000" sy="-100000"/>
          </a:effectLst>
          <a:scene3d>
            <a:camera prst="perspectiveFront" fov="0">
              <a:rot lat="0" lon="0" rev="0"/>
            </a:camera>
            <a:lightRig rig="flood" dir="tl">
              <a:rot lat="0" lon="0" rev="3300000"/>
            </a:lightRig>
          </a:scene3d>
          <a:sp3d>
            <a:bevelT w="38100" h="25400" prst="angle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38100" stA="40000" endPos="50000" dist="76200" dir="5400000" sy="-100000"/>
          </a:effectLst>
          <a:scene3d>
            <a:camera prst="perspectiveHeroicExtremeLeftFacing" fov="0"/>
            <a:lightRig rig="flat" dir="tl">
              <a:rot lat="0" lon="0" rev="6600000"/>
            </a:lightRig>
          </a:scene3d>
          <a:sp3d prstMaterial="metal">
            <a:bevelT w="101600"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70000"/>
                <a:shade val="100000"/>
                <a:satMod val="100000"/>
              </a:schemeClr>
            </a:gs>
            <a:gs pos="18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0"/>
                <a:shade val="100000"/>
                <a:satMod val="1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rgbClr val="FFFFFF"/>
              <a:schemeClr val="phClr">
                <a:tint val="100000"/>
                <a:shade val="100000"/>
                <a:satMod val="100000"/>
              </a:schemeClr>
            </a:duotone>
          </a:blip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9E5085-C87D-4A83-A5FD-057DE53FA9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998C25E-3F73-4F1C-9C1D-F38C52EC4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TS010072681.dotx</Template>
  <TotalTime>10</TotalTime>
  <Pages>3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 Saber</dc:creator>
  <cp:lastModifiedBy>Ahmed Saber</cp:lastModifiedBy>
  <cp:revision>7</cp:revision>
  <cp:lastPrinted>2012-05-02T10:19:00Z</cp:lastPrinted>
  <dcterms:created xsi:type="dcterms:W3CDTF">2012-05-02T11:53:00Z</dcterms:created>
  <dcterms:modified xsi:type="dcterms:W3CDTF">2012-05-02T12:03:00Z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TC100726819990</vt:lpwstr>
  </property>
</Properties>
</file>